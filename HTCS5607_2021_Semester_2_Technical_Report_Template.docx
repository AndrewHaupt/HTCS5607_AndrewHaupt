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62A92F80"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p>
    <w:p w14:paraId="7A5970DC" w14:textId="5C5F5C54"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r w:rsidR="00A01769" w:rsidRPr="00A01769">
        <w:rPr>
          <w:rStyle w:val="PageNumber"/>
          <w:rFonts w:asciiTheme="minorHAnsi" w:hAnsiTheme="minorHAnsi"/>
          <w:b/>
          <w:i/>
          <w:sz w:val="22"/>
        </w:rPr>
        <w:t xml:space="preserve"> </w:t>
      </w:r>
      <w:r w:rsidR="00A01769">
        <w:rPr>
          <w:rStyle w:val="PageNumber"/>
          <w:rFonts w:asciiTheme="minorHAnsi" w:hAnsiTheme="minorHAnsi"/>
          <w:b/>
          <w:i/>
          <w:sz w:val="22"/>
        </w:rPr>
        <w:t>A</w:t>
      </w:r>
      <w:r w:rsidR="00A01769">
        <w:rPr>
          <w:rStyle w:val="PageNumber"/>
          <w:b/>
          <w:i/>
        </w:rPr>
        <w:t>NZAC Bank</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843"/>
        <w:gridCol w:w="1652"/>
        <w:gridCol w:w="2869"/>
        <w:gridCol w:w="1652"/>
      </w:tblGrid>
      <w:tr w:rsidR="00E935DA" w:rsidRPr="004F047E" w14:paraId="0FEEFCC8" w14:textId="77777777" w:rsidTr="008020A4">
        <w:trPr>
          <w:cantSplit/>
        </w:trPr>
        <w:tc>
          <w:tcPr>
            <w:tcW w:w="1577"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916"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591"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916"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8020A4">
        <w:trPr>
          <w:cantSplit/>
        </w:trPr>
        <w:tc>
          <w:tcPr>
            <w:tcW w:w="1577"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5403C757" w:rsidR="00E935DA" w:rsidRPr="004F047E" w:rsidRDefault="00A01769" w:rsidP="00E935DA">
            <w:pPr>
              <w:pStyle w:val="Table"/>
              <w:rPr>
                <w:rFonts w:asciiTheme="minorHAnsi" w:hAnsiTheme="minorHAnsi"/>
                <w:bCs/>
                <w:i/>
                <w:sz w:val="22"/>
                <w:szCs w:val="22"/>
              </w:rPr>
            </w:pPr>
            <w:r>
              <w:rPr>
                <w:rFonts w:asciiTheme="minorHAnsi" w:hAnsiTheme="minorHAnsi"/>
                <w:bCs/>
                <w:i/>
                <w:sz w:val="22"/>
                <w:szCs w:val="22"/>
              </w:rPr>
              <w:t>Andrew Haupt</w:t>
            </w:r>
          </w:p>
        </w:tc>
        <w:tc>
          <w:tcPr>
            <w:tcW w:w="916" w:type="pct"/>
          </w:tcPr>
          <w:p w14:paraId="65CC5B54" w14:textId="1694619A" w:rsidR="00E935DA" w:rsidRPr="004F047E" w:rsidRDefault="00A01769" w:rsidP="00E935DA">
            <w:pPr>
              <w:pStyle w:val="Table"/>
              <w:rPr>
                <w:rFonts w:asciiTheme="minorHAnsi" w:hAnsiTheme="minorHAnsi"/>
                <w:sz w:val="22"/>
                <w:szCs w:val="22"/>
              </w:rPr>
            </w:pPr>
            <w:r>
              <w:rPr>
                <w:rFonts w:asciiTheme="minorHAnsi" w:hAnsiTheme="minorHAnsi"/>
                <w:sz w:val="22"/>
                <w:szCs w:val="22"/>
              </w:rPr>
              <w:t>1542423</w:t>
            </w:r>
          </w:p>
        </w:tc>
        <w:tc>
          <w:tcPr>
            <w:tcW w:w="1591" w:type="pct"/>
          </w:tcPr>
          <w:p w14:paraId="68D90BB3" w14:textId="721370A0" w:rsidR="00E935DA" w:rsidRDefault="00BB3568" w:rsidP="00E935DA">
            <w:pPr>
              <w:pStyle w:val="Table"/>
            </w:pPr>
            <w:hyperlink r:id="rId12" w:history="1">
              <w:r w:rsidR="00A01769" w:rsidRPr="00335644">
                <w:rPr>
                  <w:rStyle w:val="Hyperlink"/>
                  <w:rFonts w:asciiTheme="minorHAnsi" w:hAnsiTheme="minorHAnsi"/>
                  <w:sz w:val="22"/>
                  <w:szCs w:val="22"/>
                </w:rPr>
                <w:t>A</w:t>
              </w:r>
              <w:r w:rsidR="00A01769" w:rsidRPr="00335644">
                <w:rPr>
                  <w:rStyle w:val="Hyperlink"/>
                </w:rPr>
                <w:t>ndrewlhaupt@gmail.com</w:t>
              </w:r>
            </w:hyperlink>
          </w:p>
          <w:p w14:paraId="6BD8A5DE" w14:textId="549EBD82" w:rsidR="00A01769" w:rsidRPr="004F047E" w:rsidRDefault="00A01769" w:rsidP="00E935DA">
            <w:pPr>
              <w:pStyle w:val="Table"/>
              <w:rPr>
                <w:rFonts w:asciiTheme="minorHAnsi" w:hAnsiTheme="minorHAnsi"/>
                <w:sz w:val="22"/>
                <w:szCs w:val="22"/>
              </w:rPr>
            </w:pPr>
          </w:p>
        </w:tc>
        <w:tc>
          <w:tcPr>
            <w:tcW w:w="916" w:type="pct"/>
          </w:tcPr>
          <w:p w14:paraId="71601541" w14:textId="36756ADD" w:rsidR="00E935DA" w:rsidRPr="004F047E" w:rsidRDefault="008020A4" w:rsidP="00E935DA">
            <w:pPr>
              <w:pStyle w:val="Table"/>
              <w:rPr>
                <w:rFonts w:asciiTheme="minorHAnsi" w:hAnsiTheme="minorHAnsi"/>
                <w:sz w:val="22"/>
                <w:szCs w:val="22"/>
              </w:rPr>
            </w:pPr>
            <w:r>
              <w:rPr>
                <w:rFonts w:asciiTheme="minorHAnsi" w:hAnsiTheme="minorHAnsi"/>
                <w:sz w:val="22"/>
                <w:szCs w:val="22"/>
              </w:rPr>
              <w:t>N/A</w:t>
            </w: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5C91C0A7" w:rsidR="002258AE" w:rsidRPr="00B35D5B" w:rsidRDefault="008020A4" w:rsidP="002258AE">
            <w:pPr>
              <w:pStyle w:val="Table"/>
              <w:rPr>
                <w:rStyle w:val="PageNumber"/>
                <w:rFonts w:asciiTheme="minorHAnsi" w:hAnsiTheme="minorHAnsi"/>
                <w:b/>
                <w:sz w:val="22"/>
                <w:szCs w:val="22"/>
              </w:rPr>
            </w:pPr>
            <w:r>
              <w:rPr>
                <w:rStyle w:val="PageNumber"/>
                <w:rFonts w:asciiTheme="minorHAnsi" w:hAnsiTheme="minorHAnsi"/>
                <w:i/>
                <w:sz w:val="22"/>
                <w:szCs w:val="22"/>
              </w:rPr>
              <w:t>N</w:t>
            </w:r>
            <w:r>
              <w:rPr>
                <w:rStyle w:val="PageNumber"/>
                <w:i/>
              </w:rPr>
              <w:t>/A</w:t>
            </w:r>
          </w:p>
        </w:tc>
      </w:tr>
      <w:tr w:rsidR="002258AE" w:rsidRPr="00B35D5B" w14:paraId="1CEDEAE3" w14:textId="77777777" w:rsidTr="002258AE">
        <w:tc>
          <w:tcPr>
            <w:tcW w:w="1235" w:type="pct"/>
          </w:tcPr>
          <w:p w14:paraId="3ECC4DDE" w14:textId="6FA081EF" w:rsidR="002258AE" w:rsidRPr="00B35D5B" w:rsidRDefault="008020A4" w:rsidP="002258AE">
            <w:pPr>
              <w:pStyle w:val="Table"/>
              <w:rPr>
                <w:rStyle w:val="PageNumber"/>
                <w:rFonts w:asciiTheme="minorHAnsi" w:hAnsiTheme="minorHAnsi"/>
                <w:b/>
                <w:i/>
                <w:sz w:val="22"/>
                <w:szCs w:val="22"/>
              </w:rPr>
            </w:pPr>
            <w:r>
              <w:rPr>
                <w:rStyle w:val="PageNumber"/>
                <w:rFonts w:asciiTheme="minorHAnsi" w:hAnsiTheme="minorHAnsi"/>
                <w:b/>
                <w:i/>
                <w:sz w:val="22"/>
                <w:szCs w:val="22"/>
              </w:rPr>
              <w:t>A</w:t>
            </w:r>
            <w:r>
              <w:rPr>
                <w:rStyle w:val="PageNumber"/>
                <w:b/>
                <w:i/>
              </w:rPr>
              <w:t>NZAC Bank Executives</w:t>
            </w:r>
          </w:p>
        </w:tc>
        <w:tc>
          <w:tcPr>
            <w:tcW w:w="1314" w:type="pct"/>
          </w:tcPr>
          <w:p w14:paraId="3ED41E15" w14:textId="76627D60" w:rsidR="002258AE" w:rsidRPr="00B35D5B" w:rsidRDefault="008020A4" w:rsidP="002258AE">
            <w:pPr>
              <w:pStyle w:val="Table"/>
              <w:rPr>
                <w:rStyle w:val="PageNumber"/>
                <w:rFonts w:asciiTheme="minorHAnsi" w:hAnsiTheme="minorHAnsi"/>
                <w:i/>
                <w:sz w:val="22"/>
                <w:szCs w:val="22"/>
              </w:rPr>
            </w:pPr>
            <w:r>
              <w:rPr>
                <w:rStyle w:val="PageNumber"/>
                <w:rFonts w:asciiTheme="minorHAnsi" w:hAnsiTheme="minorHAnsi"/>
                <w:i/>
                <w:sz w:val="22"/>
                <w:szCs w:val="22"/>
              </w:rPr>
              <w:t>N</w:t>
            </w:r>
            <w:r>
              <w:rPr>
                <w:rStyle w:val="PageNumber"/>
                <w:i/>
              </w:rPr>
              <w:t>/A</w:t>
            </w:r>
          </w:p>
        </w:tc>
        <w:tc>
          <w:tcPr>
            <w:tcW w:w="2451" w:type="pct"/>
          </w:tcPr>
          <w:p w14:paraId="1F29AD66" w14:textId="53FA0C63" w:rsidR="002258AE" w:rsidRPr="00B35D5B" w:rsidRDefault="008020A4" w:rsidP="002258AE">
            <w:pPr>
              <w:pStyle w:val="Table"/>
              <w:rPr>
                <w:rStyle w:val="PageNumber"/>
                <w:rFonts w:asciiTheme="minorHAnsi" w:hAnsiTheme="minorHAnsi"/>
                <w:i/>
                <w:sz w:val="22"/>
                <w:szCs w:val="22"/>
              </w:rPr>
            </w:pPr>
            <w:r>
              <w:rPr>
                <w:rStyle w:val="PageNumber"/>
                <w:rFonts w:asciiTheme="minorHAnsi" w:hAnsiTheme="minorHAnsi"/>
                <w:i/>
                <w:sz w:val="22"/>
                <w:szCs w:val="22"/>
              </w:rPr>
              <w:t>N</w:t>
            </w:r>
            <w:r>
              <w:rPr>
                <w:rStyle w:val="PageNumber"/>
                <w:i/>
              </w:rPr>
              <w:t>/A</w:t>
            </w: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w:t>
      </w:r>
      <w:proofErr w:type="spellStart"/>
      <w:r w:rsidRPr="00B35D5B">
        <w:rPr>
          <w:rStyle w:val="PageNumber"/>
          <w:rFonts w:asciiTheme="minorHAnsi" w:eastAsia="Times New Roman" w:hAnsiTheme="minorHAnsi" w:cs="Arial"/>
          <w:i/>
          <w:sz w:val="22"/>
          <w:lang w:bidi="he-IL"/>
        </w:rPr>
        <w:t>yy</w:t>
      </w:r>
      <w:r w:rsidR="00B35D5B">
        <w:rPr>
          <w:rStyle w:val="PageNumber"/>
          <w:rFonts w:asciiTheme="minorHAnsi" w:eastAsia="Times New Roman" w:hAnsiTheme="minorHAnsi" w:cs="Arial"/>
          <w:i/>
          <w:sz w:val="22"/>
          <w:lang w:bidi="he-IL"/>
        </w:rPr>
        <w:t>yy</w:t>
      </w:r>
      <w:proofErr w:type="spellEnd"/>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8020A4" w:rsidRDefault="00CB14FB">
          <w:pPr>
            <w:pStyle w:val="TOCHeading"/>
            <w:rPr>
              <w:sz w:val="24"/>
              <w:szCs w:val="24"/>
            </w:rPr>
          </w:pPr>
          <w:r w:rsidRPr="008020A4">
            <w:rPr>
              <w:sz w:val="24"/>
              <w:szCs w:val="24"/>
            </w:rPr>
            <w:t>Table of Contents</w:t>
          </w:r>
        </w:p>
        <w:p w14:paraId="0B86B835" w14:textId="427340F0" w:rsidR="002032AA" w:rsidRPr="008020A4" w:rsidRDefault="00CB14FB" w:rsidP="008020A4">
          <w:pPr>
            <w:pStyle w:val="TOC1"/>
            <w:rPr>
              <w:rFonts w:asciiTheme="minorHAnsi" w:eastAsiaTheme="minorEastAsia" w:hAnsiTheme="minorHAnsi"/>
              <w:sz w:val="16"/>
              <w:szCs w:val="16"/>
              <w:lang w:eastAsia="en-NZ"/>
            </w:rPr>
          </w:pPr>
          <w:r w:rsidRPr="008020A4">
            <w:rPr>
              <w:rFonts w:asciiTheme="minorHAnsi" w:hAnsiTheme="minorHAnsi"/>
              <w:noProof w:val="0"/>
              <w:sz w:val="16"/>
              <w:szCs w:val="16"/>
              <w:highlight w:val="yellow"/>
            </w:rPr>
            <w:fldChar w:fldCharType="begin"/>
          </w:r>
          <w:r w:rsidRPr="008020A4">
            <w:rPr>
              <w:rFonts w:asciiTheme="minorHAnsi" w:hAnsiTheme="minorHAnsi"/>
              <w:sz w:val="16"/>
              <w:szCs w:val="16"/>
              <w:highlight w:val="yellow"/>
            </w:rPr>
            <w:instrText xml:space="preserve"> TOC \o "1-3" \h \z \u </w:instrText>
          </w:r>
          <w:r w:rsidRPr="008020A4">
            <w:rPr>
              <w:rFonts w:asciiTheme="minorHAnsi" w:hAnsiTheme="minorHAnsi"/>
              <w:noProof w:val="0"/>
              <w:sz w:val="16"/>
              <w:szCs w:val="16"/>
              <w:highlight w:val="yellow"/>
            </w:rPr>
            <w:fldChar w:fldCharType="separate"/>
          </w:r>
          <w:hyperlink w:anchor="_Toc80799791" w:history="1">
            <w:r w:rsidR="002032AA" w:rsidRPr="008020A4">
              <w:rPr>
                <w:rStyle w:val="Hyperlink"/>
                <w:sz w:val="16"/>
                <w:szCs w:val="16"/>
              </w:rPr>
              <w:t>1. Document Control</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_Toc80799791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4</w:t>
            </w:r>
            <w:r w:rsidR="002032AA" w:rsidRPr="008020A4">
              <w:rPr>
                <w:webHidden/>
                <w:sz w:val="16"/>
                <w:szCs w:val="16"/>
              </w:rPr>
              <w:fldChar w:fldCharType="end"/>
            </w:r>
          </w:hyperlink>
        </w:p>
        <w:p w14:paraId="4A55929C" w14:textId="38644F73" w:rsidR="002032AA" w:rsidRPr="008020A4" w:rsidRDefault="00BB3568">
          <w:pPr>
            <w:pStyle w:val="TOC2"/>
            <w:rPr>
              <w:rFonts w:asciiTheme="minorHAnsi" w:eastAsiaTheme="minorEastAsia" w:hAnsiTheme="minorHAnsi"/>
              <w:noProof/>
              <w:sz w:val="16"/>
              <w:szCs w:val="16"/>
              <w:lang w:eastAsia="en-NZ"/>
            </w:rPr>
          </w:pPr>
          <w:hyperlink w:anchor="_Toc80799792" w:history="1">
            <w:r w:rsidR="002032AA" w:rsidRPr="008020A4">
              <w:rPr>
                <w:rStyle w:val="Hyperlink"/>
                <w:noProof/>
                <w:sz w:val="16"/>
                <w:szCs w:val="16"/>
              </w:rPr>
              <w:t>1.1 Version History</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_Toc80799792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4</w:t>
            </w:r>
            <w:r w:rsidR="002032AA" w:rsidRPr="008020A4">
              <w:rPr>
                <w:noProof/>
                <w:webHidden/>
                <w:sz w:val="16"/>
                <w:szCs w:val="16"/>
              </w:rPr>
              <w:fldChar w:fldCharType="end"/>
            </w:r>
          </w:hyperlink>
        </w:p>
        <w:p w14:paraId="4FE63DD7" w14:textId="7C011009" w:rsidR="002032AA" w:rsidRPr="008020A4" w:rsidRDefault="00BB3568">
          <w:pPr>
            <w:pStyle w:val="TOC2"/>
            <w:rPr>
              <w:rFonts w:asciiTheme="minorHAnsi" w:eastAsiaTheme="minorEastAsia" w:hAnsiTheme="minorHAnsi"/>
              <w:noProof/>
              <w:sz w:val="16"/>
              <w:szCs w:val="16"/>
              <w:lang w:eastAsia="en-NZ"/>
            </w:rPr>
          </w:pPr>
          <w:hyperlink w:anchor="_Toc80799793" w:history="1">
            <w:r w:rsidR="002032AA" w:rsidRPr="008020A4">
              <w:rPr>
                <w:rStyle w:val="Hyperlink"/>
                <w:noProof/>
                <w:sz w:val="16"/>
                <w:szCs w:val="16"/>
              </w:rPr>
              <w:t>1.2 Contribution to Report sections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_Toc80799793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4</w:t>
            </w:r>
            <w:r w:rsidR="002032AA" w:rsidRPr="008020A4">
              <w:rPr>
                <w:noProof/>
                <w:webHidden/>
                <w:sz w:val="16"/>
                <w:szCs w:val="16"/>
              </w:rPr>
              <w:fldChar w:fldCharType="end"/>
            </w:r>
          </w:hyperlink>
        </w:p>
        <w:p w14:paraId="4EDF52C5" w14:textId="0700F5E7" w:rsidR="002032AA" w:rsidRPr="008020A4" w:rsidRDefault="00BB3568">
          <w:pPr>
            <w:pStyle w:val="TOC2"/>
            <w:rPr>
              <w:rFonts w:asciiTheme="minorHAnsi" w:eastAsiaTheme="minorEastAsia" w:hAnsiTheme="minorHAnsi"/>
              <w:noProof/>
              <w:sz w:val="16"/>
              <w:szCs w:val="16"/>
              <w:lang w:eastAsia="en-NZ"/>
            </w:rPr>
          </w:pPr>
          <w:hyperlink w:anchor="_Toc80799794" w:history="1">
            <w:r w:rsidR="002032AA" w:rsidRPr="008020A4">
              <w:rPr>
                <w:rStyle w:val="Hyperlink"/>
                <w:noProof/>
                <w:sz w:val="16"/>
                <w:szCs w:val="16"/>
              </w:rPr>
              <w:t>1.3 Glossary</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_Toc80799794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4</w:t>
            </w:r>
            <w:r w:rsidR="002032AA" w:rsidRPr="008020A4">
              <w:rPr>
                <w:noProof/>
                <w:webHidden/>
                <w:sz w:val="16"/>
                <w:szCs w:val="16"/>
              </w:rPr>
              <w:fldChar w:fldCharType="end"/>
            </w:r>
          </w:hyperlink>
        </w:p>
        <w:p w14:paraId="68773E75" w14:textId="30CFEC6E" w:rsidR="002032AA" w:rsidRPr="008020A4" w:rsidRDefault="00BB3568" w:rsidP="008020A4">
          <w:pPr>
            <w:pStyle w:val="TOC1"/>
            <w:rPr>
              <w:rFonts w:asciiTheme="minorHAnsi" w:eastAsiaTheme="minorEastAsia" w:hAnsiTheme="minorHAnsi"/>
              <w:sz w:val="16"/>
              <w:szCs w:val="16"/>
              <w:lang w:eastAsia="en-NZ"/>
            </w:rPr>
          </w:pPr>
          <w:hyperlink w:anchor="_Toc80799795" w:history="1">
            <w:r w:rsidR="002032AA" w:rsidRPr="008020A4">
              <w:rPr>
                <w:rStyle w:val="Hyperlink"/>
                <w:sz w:val="16"/>
                <w:szCs w:val="16"/>
              </w:rPr>
              <w:t>2. Executive Summary</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_Toc80799795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5</w:t>
            </w:r>
            <w:r w:rsidR="002032AA" w:rsidRPr="008020A4">
              <w:rPr>
                <w:webHidden/>
                <w:sz w:val="16"/>
                <w:szCs w:val="16"/>
              </w:rPr>
              <w:fldChar w:fldCharType="end"/>
            </w:r>
          </w:hyperlink>
        </w:p>
        <w:p w14:paraId="41A4081D" w14:textId="4291D466" w:rsidR="002032AA" w:rsidRPr="008020A4" w:rsidRDefault="00BB3568" w:rsidP="008020A4">
          <w:pPr>
            <w:pStyle w:val="TOC1"/>
            <w:rPr>
              <w:rFonts w:asciiTheme="minorHAnsi" w:eastAsiaTheme="minorEastAsia" w:hAnsiTheme="minorHAnsi"/>
              <w:sz w:val="16"/>
              <w:szCs w:val="16"/>
              <w:lang w:eastAsia="en-NZ"/>
            </w:rPr>
          </w:pPr>
          <w:hyperlink w:anchor="_Toc80799796" w:history="1">
            <w:r w:rsidR="002032AA" w:rsidRPr="008020A4">
              <w:rPr>
                <w:rStyle w:val="Hyperlink"/>
                <w:sz w:val="16"/>
                <w:szCs w:val="16"/>
              </w:rPr>
              <w:t>3. Introduction</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_Toc80799796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6</w:t>
            </w:r>
            <w:r w:rsidR="002032AA" w:rsidRPr="008020A4">
              <w:rPr>
                <w:webHidden/>
                <w:sz w:val="16"/>
                <w:szCs w:val="16"/>
              </w:rPr>
              <w:fldChar w:fldCharType="end"/>
            </w:r>
          </w:hyperlink>
        </w:p>
        <w:p w14:paraId="4CD812CE" w14:textId="5A3636D8" w:rsidR="002032AA" w:rsidRPr="008020A4" w:rsidRDefault="00BB3568" w:rsidP="008020A4">
          <w:pPr>
            <w:pStyle w:val="TOC1"/>
            <w:rPr>
              <w:rFonts w:asciiTheme="minorHAnsi" w:eastAsiaTheme="minorEastAsia" w:hAnsiTheme="minorHAnsi"/>
              <w:sz w:val="16"/>
              <w:szCs w:val="16"/>
              <w:lang w:eastAsia="en-NZ"/>
            </w:rPr>
          </w:pPr>
          <w:hyperlink w:anchor="_Toc80799797" w:history="1">
            <w:r w:rsidR="002032AA" w:rsidRPr="008020A4">
              <w:rPr>
                <w:rStyle w:val="Hyperlink"/>
                <w:sz w:val="16"/>
                <w:szCs w:val="16"/>
              </w:rPr>
              <w:t>4. Technology Review</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_Toc80799797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7</w:t>
            </w:r>
            <w:r w:rsidR="002032AA" w:rsidRPr="008020A4">
              <w:rPr>
                <w:webHidden/>
                <w:sz w:val="16"/>
                <w:szCs w:val="16"/>
              </w:rPr>
              <w:fldChar w:fldCharType="end"/>
            </w:r>
          </w:hyperlink>
        </w:p>
        <w:p w14:paraId="1856539D" w14:textId="008D78C8" w:rsidR="002032AA" w:rsidRPr="008020A4" w:rsidRDefault="00BB3568" w:rsidP="008020A4">
          <w:pPr>
            <w:pStyle w:val="TOC1"/>
            <w:rPr>
              <w:rFonts w:asciiTheme="minorHAnsi" w:eastAsiaTheme="minorEastAsia" w:hAnsiTheme="minorHAnsi"/>
              <w:sz w:val="16"/>
              <w:szCs w:val="16"/>
              <w:lang w:eastAsia="en-NZ"/>
            </w:rPr>
          </w:pPr>
          <w:hyperlink w:anchor="_Toc80799798" w:history="1">
            <w:r w:rsidR="002032AA" w:rsidRPr="008020A4">
              <w:rPr>
                <w:rStyle w:val="Hyperlink"/>
                <w:sz w:val="16"/>
                <w:szCs w:val="16"/>
              </w:rPr>
              <w:t>5. IT Methodology</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_Toc80799798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8</w:t>
            </w:r>
            <w:r w:rsidR="002032AA" w:rsidRPr="008020A4">
              <w:rPr>
                <w:webHidden/>
                <w:sz w:val="16"/>
                <w:szCs w:val="16"/>
              </w:rPr>
              <w:fldChar w:fldCharType="end"/>
            </w:r>
          </w:hyperlink>
        </w:p>
        <w:p w14:paraId="42D25B4B" w14:textId="4D922B84" w:rsidR="002032AA" w:rsidRPr="008020A4" w:rsidRDefault="00BB3568" w:rsidP="008020A4">
          <w:pPr>
            <w:pStyle w:val="TOC1"/>
            <w:rPr>
              <w:rFonts w:asciiTheme="minorHAnsi" w:eastAsiaTheme="minorEastAsia" w:hAnsiTheme="minorHAnsi"/>
              <w:sz w:val="16"/>
              <w:szCs w:val="16"/>
              <w:lang w:eastAsia="en-NZ"/>
            </w:rPr>
          </w:pPr>
          <w:hyperlink w:anchor="_Toc80799799" w:history="1">
            <w:r w:rsidR="002032AA" w:rsidRPr="008020A4">
              <w:rPr>
                <w:rStyle w:val="Hyperlink"/>
                <w:sz w:val="16"/>
                <w:szCs w:val="16"/>
              </w:rPr>
              <w:t>6. Project Management</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_Toc80799799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9</w:t>
            </w:r>
            <w:r w:rsidR="002032AA" w:rsidRPr="008020A4">
              <w:rPr>
                <w:webHidden/>
                <w:sz w:val="16"/>
                <w:szCs w:val="16"/>
              </w:rPr>
              <w:fldChar w:fldCharType="end"/>
            </w:r>
          </w:hyperlink>
        </w:p>
        <w:p w14:paraId="1B051B00" w14:textId="41191E74" w:rsidR="002032AA" w:rsidRPr="008020A4" w:rsidRDefault="00BB3568">
          <w:pPr>
            <w:pStyle w:val="TOC2"/>
            <w:rPr>
              <w:rFonts w:asciiTheme="minorHAnsi" w:eastAsiaTheme="minorEastAsia" w:hAnsiTheme="minorHAnsi"/>
              <w:noProof/>
              <w:sz w:val="16"/>
              <w:szCs w:val="16"/>
              <w:lang w:eastAsia="en-NZ"/>
            </w:rPr>
          </w:pPr>
          <w:hyperlink w:anchor="_Toc80799800" w:history="1">
            <w:r w:rsidR="002032AA" w:rsidRPr="008020A4">
              <w:rPr>
                <w:rStyle w:val="Hyperlink"/>
                <w:noProof/>
                <w:sz w:val="16"/>
                <w:szCs w:val="16"/>
              </w:rPr>
              <w:t>6.1 Project Management Narrative</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_Toc80799800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9</w:t>
            </w:r>
            <w:r w:rsidR="002032AA" w:rsidRPr="008020A4">
              <w:rPr>
                <w:noProof/>
                <w:webHidden/>
                <w:sz w:val="16"/>
                <w:szCs w:val="16"/>
              </w:rPr>
              <w:fldChar w:fldCharType="end"/>
            </w:r>
          </w:hyperlink>
        </w:p>
        <w:p w14:paraId="2DE97ECE" w14:textId="17491E0B" w:rsidR="002032AA" w:rsidRPr="008020A4" w:rsidRDefault="00BB3568">
          <w:pPr>
            <w:pStyle w:val="TOC2"/>
            <w:rPr>
              <w:rFonts w:asciiTheme="minorHAnsi" w:eastAsiaTheme="minorEastAsia" w:hAnsiTheme="minorHAnsi"/>
              <w:noProof/>
              <w:sz w:val="16"/>
              <w:szCs w:val="16"/>
              <w:lang w:eastAsia="en-NZ"/>
            </w:rPr>
          </w:pPr>
          <w:hyperlink w:anchor="_Toc80799801" w:history="1">
            <w:r w:rsidR="002032AA" w:rsidRPr="008020A4">
              <w:rPr>
                <w:rStyle w:val="Hyperlink"/>
                <w:noProof/>
                <w:sz w:val="16"/>
                <w:szCs w:val="16"/>
              </w:rPr>
              <w:t>6.2 Project Plan with Milestones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_Toc80799801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9</w:t>
            </w:r>
            <w:r w:rsidR="002032AA" w:rsidRPr="008020A4">
              <w:rPr>
                <w:noProof/>
                <w:webHidden/>
                <w:sz w:val="16"/>
                <w:szCs w:val="16"/>
              </w:rPr>
              <w:fldChar w:fldCharType="end"/>
            </w:r>
          </w:hyperlink>
        </w:p>
        <w:p w14:paraId="71B27A54" w14:textId="0B5F0B1B" w:rsidR="002032AA" w:rsidRPr="008020A4" w:rsidRDefault="00BB3568">
          <w:pPr>
            <w:pStyle w:val="TOC2"/>
            <w:rPr>
              <w:rFonts w:asciiTheme="minorHAnsi" w:eastAsiaTheme="minorEastAsia" w:hAnsiTheme="minorHAnsi"/>
              <w:noProof/>
              <w:sz w:val="16"/>
              <w:szCs w:val="16"/>
              <w:lang w:eastAsia="en-NZ"/>
            </w:rPr>
          </w:pPr>
          <w:hyperlink w:anchor="_Toc80799802" w:history="1">
            <w:r w:rsidR="002032AA" w:rsidRPr="008020A4">
              <w:rPr>
                <w:rStyle w:val="Hyperlink"/>
                <w:noProof/>
                <w:sz w:val="16"/>
                <w:szCs w:val="16"/>
              </w:rPr>
              <w:t>6.3 Project Governance  Responsibilities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_Toc80799802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9</w:t>
            </w:r>
            <w:r w:rsidR="002032AA" w:rsidRPr="008020A4">
              <w:rPr>
                <w:noProof/>
                <w:webHidden/>
                <w:sz w:val="16"/>
                <w:szCs w:val="16"/>
              </w:rPr>
              <w:fldChar w:fldCharType="end"/>
            </w:r>
          </w:hyperlink>
        </w:p>
        <w:p w14:paraId="670BCC05" w14:textId="11F7DB6B" w:rsidR="002032AA" w:rsidRPr="008020A4" w:rsidRDefault="00BB3568">
          <w:pPr>
            <w:pStyle w:val="TOC2"/>
            <w:rPr>
              <w:rFonts w:asciiTheme="minorHAnsi" w:eastAsiaTheme="minorEastAsia" w:hAnsiTheme="minorHAnsi"/>
              <w:noProof/>
              <w:sz w:val="16"/>
              <w:szCs w:val="16"/>
              <w:lang w:eastAsia="en-NZ"/>
            </w:rPr>
          </w:pPr>
          <w:hyperlink w:anchor="_Toc80799803" w:history="1">
            <w:r w:rsidR="002032AA" w:rsidRPr="008020A4">
              <w:rPr>
                <w:rStyle w:val="Hyperlink"/>
                <w:noProof/>
                <w:sz w:val="16"/>
                <w:szCs w:val="16"/>
              </w:rPr>
              <w:t>6.4 Project Meetings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_Toc80799803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9</w:t>
            </w:r>
            <w:r w:rsidR="002032AA" w:rsidRPr="008020A4">
              <w:rPr>
                <w:noProof/>
                <w:webHidden/>
                <w:sz w:val="16"/>
                <w:szCs w:val="16"/>
              </w:rPr>
              <w:fldChar w:fldCharType="end"/>
            </w:r>
          </w:hyperlink>
        </w:p>
        <w:p w14:paraId="4A9EBE0C" w14:textId="532D5976" w:rsidR="002032AA" w:rsidRPr="008020A4" w:rsidRDefault="00BB3568">
          <w:pPr>
            <w:pStyle w:val="TOC2"/>
            <w:rPr>
              <w:rFonts w:asciiTheme="minorHAnsi" w:eastAsiaTheme="minorEastAsia" w:hAnsiTheme="minorHAnsi"/>
              <w:noProof/>
              <w:sz w:val="16"/>
              <w:szCs w:val="16"/>
              <w:lang w:eastAsia="en-NZ"/>
            </w:rPr>
          </w:pPr>
          <w:hyperlink w:anchor="_Toc80799804" w:history="1">
            <w:r w:rsidR="002032AA" w:rsidRPr="008020A4">
              <w:rPr>
                <w:rStyle w:val="Hyperlink"/>
                <w:noProof/>
                <w:sz w:val="16"/>
                <w:szCs w:val="16"/>
              </w:rPr>
              <w:t>6.5 Project Reports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_Toc80799804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9</w:t>
            </w:r>
            <w:r w:rsidR="002032AA" w:rsidRPr="008020A4">
              <w:rPr>
                <w:noProof/>
                <w:webHidden/>
                <w:sz w:val="16"/>
                <w:szCs w:val="16"/>
              </w:rPr>
              <w:fldChar w:fldCharType="end"/>
            </w:r>
          </w:hyperlink>
        </w:p>
        <w:p w14:paraId="46EDB138" w14:textId="5C7FDE3C" w:rsidR="002032AA" w:rsidRPr="008020A4" w:rsidRDefault="00BB3568">
          <w:pPr>
            <w:pStyle w:val="TOC2"/>
            <w:rPr>
              <w:rFonts w:asciiTheme="minorHAnsi" w:eastAsiaTheme="minorEastAsia" w:hAnsiTheme="minorHAnsi"/>
              <w:noProof/>
              <w:sz w:val="16"/>
              <w:szCs w:val="16"/>
              <w:lang w:eastAsia="en-NZ"/>
            </w:rPr>
          </w:pPr>
          <w:hyperlink w:anchor="_Toc80799805" w:history="1">
            <w:r w:rsidR="002032AA" w:rsidRPr="008020A4">
              <w:rPr>
                <w:rStyle w:val="Hyperlink"/>
                <w:noProof/>
                <w:sz w:val="16"/>
                <w:szCs w:val="16"/>
              </w:rPr>
              <w:t>6.6 Project Risk and Issue Analysis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_Toc80799805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9</w:t>
            </w:r>
            <w:r w:rsidR="002032AA" w:rsidRPr="008020A4">
              <w:rPr>
                <w:noProof/>
                <w:webHidden/>
                <w:sz w:val="16"/>
                <w:szCs w:val="16"/>
              </w:rPr>
              <w:fldChar w:fldCharType="end"/>
            </w:r>
          </w:hyperlink>
        </w:p>
        <w:p w14:paraId="27B48989" w14:textId="2358AA9E" w:rsidR="002032AA" w:rsidRPr="008020A4" w:rsidRDefault="00BB3568" w:rsidP="008020A4">
          <w:pPr>
            <w:pStyle w:val="TOC1"/>
            <w:rPr>
              <w:rFonts w:asciiTheme="minorHAnsi" w:eastAsiaTheme="minorEastAsia" w:hAnsiTheme="minorHAnsi"/>
              <w:sz w:val="16"/>
              <w:szCs w:val="16"/>
              <w:lang w:eastAsia="en-NZ"/>
            </w:rPr>
          </w:pPr>
          <w:hyperlink w:anchor="_Toc80799806" w:history="1">
            <w:r w:rsidR="002032AA" w:rsidRPr="008020A4">
              <w:rPr>
                <w:rStyle w:val="Hyperlink"/>
                <w:sz w:val="16"/>
                <w:szCs w:val="16"/>
              </w:rPr>
              <w:t>7. Requirements Analysis</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_Toc80799806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10</w:t>
            </w:r>
            <w:r w:rsidR="002032AA" w:rsidRPr="008020A4">
              <w:rPr>
                <w:webHidden/>
                <w:sz w:val="16"/>
                <w:szCs w:val="16"/>
              </w:rPr>
              <w:fldChar w:fldCharType="end"/>
            </w:r>
          </w:hyperlink>
        </w:p>
        <w:p w14:paraId="540D1E97" w14:textId="7C8C5396" w:rsidR="002032AA" w:rsidRPr="008020A4" w:rsidRDefault="00BB3568">
          <w:pPr>
            <w:pStyle w:val="TOC2"/>
            <w:rPr>
              <w:rFonts w:asciiTheme="minorHAnsi" w:eastAsiaTheme="minorEastAsia" w:hAnsiTheme="minorHAnsi"/>
              <w:noProof/>
              <w:sz w:val="16"/>
              <w:szCs w:val="16"/>
              <w:lang w:eastAsia="en-NZ"/>
            </w:rPr>
          </w:pPr>
          <w:hyperlink w:anchor="_Toc80799807" w:history="1">
            <w:r w:rsidR="002032AA" w:rsidRPr="008020A4">
              <w:rPr>
                <w:rStyle w:val="Hyperlink"/>
                <w:noProof/>
                <w:sz w:val="16"/>
                <w:szCs w:val="16"/>
              </w:rPr>
              <w:t>7.1 Introduction</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_Toc80799807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10</w:t>
            </w:r>
            <w:r w:rsidR="002032AA" w:rsidRPr="008020A4">
              <w:rPr>
                <w:noProof/>
                <w:webHidden/>
                <w:sz w:val="16"/>
                <w:szCs w:val="16"/>
              </w:rPr>
              <w:fldChar w:fldCharType="end"/>
            </w:r>
          </w:hyperlink>
        </w:p>
        <w:p w14:paraId="165B6E2F" w14:textId="713B271C" w:rsidR="002032AA" w:rsidRPr="008020A4" w:rsidRDefault="00BB3568">
          <w:pPr>
            <w:pStyle w:val="TOC2"/>
            <w:rPr>
              <w:rFonts w:asciiTheme="minorHAnsi" w:eastAsiaTheme="minorEastAsia" w:hAnsiTheme="minorHAnsi"/>
              <w:noProof/>
              <w:sz w:val="16"/>
              <w:szCs w:val="16"/>
              <w:lang w:eastAsia="en-NZ"/>
            </w:rPr>
          </w:pPr>
          <w:hyperlink w:anchor="_Toc80799808" w:history="1">
            <w:r w:rsidR="002032AA" w:rsidRPr="008020A4">
              <w:rPr>
                <w:rStyle w:val="Hyperlink"/>
                <w:noProof/>
                <w:sz w:val="16"/>
                <w:szCs w:val="16"/>
              </w:rPr>
              <w:t>7.2 Use Case Diagram</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_Toc80799808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10</w:t>
            </w:r>
            <w:r w:rsidR="002032AA" w:rsidRPr="008020A4">
              <w:rPr>
                <w:noProof/>
                <w:webHidden/>
                <w:sz w:val="16"/>
                <w:szCs w:val="16"/>
              </w:rPr>
              <w:fldChar w:fldCharType="end"/>
            </w:r>
          </w:hyperlink>
        </w:p>
        <w:p w14:paraId="4C9EC70F" w14:textId="10C9245D" w:rsidR="002032AA" w:rsidRPr="008020A4" w:rsidRDefault="00BB3568">
          <w:pPr>
            <w:pStyle w:val="TOC2"/>
            <w:rPr>
              <w:rFonts w:asciiTheme="minorHAnsi" w:eastAsiaTheme="minorEastAsia" w:hAnsiTheme="minorHAnsi"/>
              <w:noProof/>
              <w:sz w:val="16"/>
              <w:szCs w:val="16"/>
              <w:lang w:eastAsia="en-NZ"/>
            </w:rPr>
          </w:pPr>
          <w:hyperlink w:anchor="_Toc80799809" w:history="1">
            <w:r w:rsidR="002032AA" w:rsidRPr="008020A4">
              <w:rPr>
                <w:rStyle w:val="Hyperlink"/>
                <w:noProof/>
                <w:sz w:val="16"/>
                <w:szCs w:val="16"/>
              </w:rPr>
              <w:t>7.3 Business Use Case Narratives (Descriptions)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_Toc80799809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10</w:t>
            </w:r>
            <w:r w:rsidR="002032AA" w:rsidRPr="008020A4">
              <w:rPr>
                <w:noProof/>
                <w:webHidden/>
                <w:sz w:val="16"/>
                <w:szCs w:val="16"/>
              </w:rPr>
              <w:fldChar w:fldCharType="end"/>
            </w:r>
          </w:hyperlink>
        </w:p>
        <w:p w14:paraId="024756F5" w14:textId="055FA522" w:rsidR="002032AA" w:rsidRPr="008020A4" w:rsidRDefault="00BB3568">
          <w:pPr>
            <w:pStyle w:val="TOC2"/>
            <w:rPr>
              <w:rFonts w:asciiTheme="minorHAnsi" w:eastAsiaTheme="minorEastAsia" w:hAnsiTheme="minorHAnsi"/>
              <w:noProof/>
              <w:sz w:val="16"/>
              <w:szCs w:val="16"/>
              <w:lang w:eastAsia="en-NZ"/>
            </w:rPr>
          </w:pPr>
          <w:hyperlink w:anchor="_Toc80799810" w:history="1">
            <w:r w:rsidR="002032AA" w:rsidRPr="008020A4">
              <w:rPr>
                <w:rStyle w:val="Hyperlink"/>
                <w:noProof/>
                <w:sz w:val="16"/>
                <w:szCs w:val="16"/>
              </w:rPr>
              <w:t>7.4 Activity Diagrams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_Toc80799810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10</w:t>
            </w:r>
            <w:r w:rsidR="002032AA" w:rsidRPr="008020A4">
              <w:rPr>
                <w:noProof/>
                <w:webHidden/>
                <w:sz w:val="16"/>
                <w:szCs w:val="16"/>
              </w:rPr>
              <w:fldChar w:fldCharType="end"/>
            </w:r>
          </w:hyperlink>
        </w:p>
        <w:p w14:paraId="05DF9394" w14:textId="18B602BF" w:rsidR="002032AA" w:rsidRPr="008020A4" w:rsidRDefault="00BB3568">
          <w:pPr>
            <w:pStyle w:val="TOC2"/>
            <w:rPr>
              <w:rFonts w:asciiTheme="minorHAnsi" w:eastAsiaTheme="minorEastAsia" w:hAnsiTheme="minorHAnsi"/>
              <w:noProof/>
              <w:sz w:val="16"/>
              <w:szCs w:val="16"/>
              <w:lang w:eastAsia="en-NZ"/>
            </w:rPr>
          </w:pPr>
          <w:hyperlink w:anchor="_Toc80799811" w:history="1">
            <w:r w:rsidR="002032AA" w:rsidRPr="008020A4">
              <w:rPr>
                <w:rStyle w:val="Hyperlink"/>
                <w:noProof/>
                <w:sz w:val="16"/>
                <w:szCs w:val="16"/>
              </w:rPr>
              <w:t>7.5 Overall Class Diagram</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_Toc80799811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10</w:t>
            </w:r>
            <w:r w:rsidR="002032AA" w:rsidRPr="008020A4">
              <w:rPr>
                <w:noProof/>
                <w:webHidden/>
                <w:sz w:val="16"/>
                <w:szCs w:val="16"/>
              </w:rPr>
              <w:fldChar w:fldCharType="end"/>
            </w:r>
          </w:hyperlink>
        </w:p>
        <w:p w14:paraId="6D2D4C70" w14:textId="3FB1250C" w:rsidR="002032AA" w:rsidRPr="008020A4" w:rsidRDefault="00BB3568" w:rsidP="008020A4">
          <w:pPr>
            <w:pStyle w:val="TOC1"/>
            <w:rPr>
              <w:rFonts w:asciiTheme="minorHAnsi" w:eastAsiaTheme="minorEastAsia" w:hAnsiTheme="minorHAnsi"/>
              <w:sz w:val="16"/>
              <w:szCs w:val="16"/>
              <w:lang w:eastAsia="en-NZ"/>
            </w:rPr>
          </w:pPr>
          <w:hyperlink w:anchor="_Toc80799812" w:history="1">
            <w:r w:rsidR="002032AA" w:rsidRPr="008020A4">
              <w:rPr>
                <w:rStyle w:val="Hyperlink"/>
                <w:sz w:val="16"/>
                <w:szCs w:val="16"/>
              </w:rPr>
              <w:t>8. Project Design</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_Toc80799812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11</w:t>
            </w:r>
            <w:r w:rsidR="002032AA" w:rsidRPr="008020A4">
              <w:rPr>
                <w:webHidden/>
                <w:sz w:val="16"/>
                <w:szCs w:val="16"/>
              </w:rPr>
              <w:fldChar w:fldCharType="end"/>
            </w:r>
          </w:hyperlink>
        </w:p>
        <w:p w14:paraId="7DDA53F1" w14:textId="0155821A" w:rsidR="002032AA" w:rsidRPr="008020A4" w:rsidRDefault="00BB3568">
          <w:pPr>
            <w:pStyle w:val="TOC2"/>
            <w:rPr>
              <w:rFonts w:asciiTheme="minorHAnsi" w:eastAsiaTheme="minorEastAsia" w:hAnsiTheme="minorHAnsi"/>
              <w:noProof/>
              <w:sz w:val="16"/>
              <w:szCs w:val="16"/>
              <w:lang w:eastAsia="en-NZ"/>
            </w:rPr>
          </w:pPr>
          <w:hyperlink w:anchor="_Toc80799813" w:history="1">
            <w:r w:rsidR="002032AA" w:rsidRPr="008020A4">
              <w:rPr>
                <w:rStyle w:val="Hyperlink"/>
                <w:noProof/>
                <w:sz w:val="16"/>
                <w:szCs w:val="16"/>
              </w:rPr>
              <w:t>8.1 Introduction</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_Toc80799813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11</w:t>
            </w:r>
            <w:r w:rsidR="002032AA" w:rsidRPr="008020A4">
              <w:rPr>
                <w:noProof/>
                <w:webHidden/>
                <w:sz w:val="16"/>
                <w:szCs w:val="16"/>
              </w:rPr>
              <w:fldChar w:fldCharType="end"/>
            </w:r>
          </w:hyperlink>
        </w:p>
        <w:p w14:paraId="3BD351CB" w14:textId="4F3B6938" w:rsidR="002032AA" w:rsidRPr="008020A4" w:rsidRDefault="00BB3568">
          <w:pPr>
            <w:pStyle w:val="TOC2"/>
            <w:rPr>
              <w:rFonts w:asciiTheme="minorHAnsi" w:eastAsiaTheme="minorEastAsia" w:hAnsiTheme="minorHAnsi"/>
              <w:noProof/>
              <w:sz w:val="16"/>
              <w:szCs w:val="16"/>
              <w:lang w:eastAsia="en-NZ"/>
            </w:rPr>
          </w:pPr>
          <w:hyperlink w:anchor="_Toc80799814" w:history="1">
            <w:r w:rsidR="002032AA" w:rsidRPr="008020A4">
              <w:rPr>
                <w:rStyle w:val="Hyperlink"/>
                <w:noProof/>
                <w:sz w:val="16"/>
                <w:szCs w:val="16"/>
              </w:rPr>
              <w:t>8.2 Software List</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_Toc80799814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11</w:t>
            </w:r>
            <w:r w:rsidR="002032AA" w:rsidRPr="008020A4">
              <w:rPr>
                <w:noProof/>
                <w:webHidden/>
                <w:sz w:val="16"/>
                <w:szCs w:val="16"/>
              </w:rPr>
              <w:fldChar w:fldCharType="end"/>
            </w:r>
          </w:hyperlink>
        </w:p>
        <w:p w14:paraId="34F59B5C" w14:textId="38568D96" w:rsidR="002032AA" w:rsidRPr="008020A4" w:rsidRDefault="00BB3568">
          <w:pPr>
            <w:pStyle w:val="TOC2"/>
            <w:rPr>
              <w:rFonts w:asciiTheme="minorHAnsi" w:eastAsiaTheme="minorEastAsia" w:hAnsiTheme="minorHAnsi"/>
              <w:noProof/>
              <w:sz w:val="16"/>
              <w:szCs w:val="16"/>
              <w:lang w:eastAsia="en-NZ"/>
            </w:rPr>
          </w:pPr>
          <w:hyperlink w:anchor="_Toc80799815" w:history="1">
            <w:r w:rsidR="002032AA" w:rsidRPr="008020A4">
              <w:rPr>
                <w:rStyle w:val="Hyperlink"/>
                <w:noProof/>
                <w:sz w:val="16"/>
                <w:szCs w:val="16"/>
              </w:rPr>
              <w:t>8.3 Version Control Software</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_Toc80799815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11</w:t>
            </w:r>
            <w:r w:rsidR="002032AA" w:rsidRPr="008020A4">
              <w:rPr>
                <w:noProof/>
                <w:webHidden/>
                <w:sz w:val="16"/>
                <w:szCs w:val="16"/>
              </w:rPr>
              <w:fldChar w:fldCharType="end"/>
            </w:r>
          </w:hyperlink>
        </w:p>
        <w:p w14:paraId="4D55DE41" w14:textId="402FDC12" w:rsidR="002032AA" w:rsidRPr="008020A4" w:rsidRDefault="00BB3568">
          <w:pPr>
            <w:pStyle w:val="TOC2"/>
            <w:rPr>
              <w:rFonts w:asciiTheme="minorHAnsi" w:eastAsiaTheme="minorEastAsia" w:hAnsiTheme="minorHAnsi"/>
              <w:noProof/>
              <w:sz w:val="16"/>
              <w:szCs w:val="16"/>
              <w:lang w:eastAsia="en-NZ"/>
            </w:rPr>
          </w:pPr>
          <w:hyperlink w:anchor="_Toc80799816" w:history="1">
            <w:r w:rsidR="002032AA" w:rsidRPr="008020A4">
              <w:rPr>
                <w:rStyle w:val="Hyperlink"/>
                <w:noProof/>
                <w:sz w:val="16"/>
                <w:szCs w:val="16"/>
              </w:rPr>
              <w:t>8.4 Design Use Case Narratives (Descriptions)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_Toc80799816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11</w:t>
            </w:r>
            <w:r w:rsidR="002032AA" w:rsidRPr="008020A4">
              <w:rPr>
                <w:noProof/>
                <w:webHidden/>
                <w:sz w:val="16"/>
                <w:szCs w:val="16"/>
              </w:rPr>
              <w:fldChar w:fldCharType="end"/>
            </w:r>
          </w:hyperlink>
        </w:p>
        <w:p w14:paraId="723C488A" w14:textId="1AD25ED6" w:rsidR="002032AA" w:rsidRPr="008020A4" w:rsidRDefault="00BB3568">
          <w:pPr>
            <w:pStyle w:val="TOC2"/>
            <w:rPr>
              <w:rFonts w:asciiTheme="minorHAnsi" w:eastAsiaTheme="minorEastAsia" w:hAnsiTheme="minorHAnsi"/>
              <w:noProof/>
              <w:sz w:val="16"/>
              <w:szCs w:val="16"/>
              <w:lang w:eastAsia="en-NZ"/>
            </w:rPr>
          </w:pPr>
          <w:hyperlink w:anchor="_Toc80799817" w:history="1">
            <w:r w:rsidR="002032AA" w:rsidRPr="008020A4">
              <w:rPr>
                <w:rStyle w:val="Hyperlink"/>
                <w:noProof/>
                <w:sz w:val="16"/>
                <w:szCs w:val="16"/>
              </w:rPr>
              <w:t>8.5 Sequence Diagrams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_Toc80799817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11</w:t>
            </w:r>
            <w:r w:rsidR="002032AA" w:rsidRPr="008020A4">
              <w:rPr>
                <w:noProof/>
                <w:webHidden/>
                <w:sz w:val="16"/>
                <w:szCs w:val="16"/>
              </w:rPr>
              <w:fldChar w:fldCharType="end"/>
            </w:r>
          </w:hyperlink>
        </w:p>
        <w:p w14:paraId="0DB7C9AD" w14:textId="6B5075F9" w:rsidR="002032AA" w:rsidRPr="008020A4" w:rsidRDefault="00BB3568">
          <w:pPr>
            <w:pStyle w:val="TOC2"/>
            <w:rPr>
              <w:rFonts w:asciiTheme="minorHAnsi" w:eastAsiaTheme="minorEastAsia" w:hAnsiTheme="minorHAnsi"/>
              <w:noProof/>
              <w:sz w:val="16"/>
              <w:szCs w:val="16"/>
              <w:lang w:eastAsia="en-NZ"/>
            </w:rPr>
          </w:pPr>
          <w:hyperlink w:anchor="_Toc80799818" w:history="1">
            <w:r w:rsidR="002032AA" w:rsidRPr="008020A4">
              <w:rPr>
                <w:rStyle w:val="Hyperlink"/>
                <w:noProof/>
                <w:sz w:val="16"/>
                <w:szCs w:val="16"/>
              </w:rPr>
              <w:t>8.6 Deployment Diagram</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_Toc80799818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11</w:t>
            </w:r>
            <w:r w:rsidR="002032AA" w:rsidRPr="008020A4">
              <w:rPr>
                <w:noProof/>
                <w:webHidden/>
                <w:sz w:val="16"/>
                <w:szCs w:val="16"/>
              </w:rPr>
              <w:fldChar w:fldCharType="end"/>
            </w:r>
          </w:hyperlink>
        </w:p>
        <w:p w14:paraId="5EC0A8EB" w14:textId="52CC146B" w:rsidR="002032AA" w:rsidRPr="008020A4" w:rsidRDefault="00BB3568">
          <w:pPr>
            <w:pStyle w:val="TOC2"/>
            <w:rPr>
              <w:rFonts w:asciiTheme="minorHAnsi" w:eastAsiaTheme="minorEastAsia" w:hAnsiTheme="minorHAnsi"/>
              <w:noProof/>
              <w:sz w:val="16"/>
              <w:szCs w:val="16"/>
              <w:lang w:eastAsia="en-NZ"/>
            </w:rPr>
          </w:pPr>
          <w:hyperlink w:anchor="_Toc80799819" w:history="1">
            <w:r w:rsidR="002032AA" w:rsidRPr="008020A4">
              <w:rPr>
                <w:rStyle w:val="Hyperlink"/>
                <w:noProof/>
                <w:sz w:val="16"/>
                <w:szCs w:val="16"/>
              </w:rPr>
              <w:t>8.7 Database Design</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_Toc80799819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11</w:t>
            </w:r>
            <w:r w:rsidR="002032AA" w:rsidRPr="008020A4">
              <w:rPr>
                <w:noProof/>
                <w:webHidden/>
                <w:sz w:val="16"/>
                <w:szCs w:val="16"/>
              </w:rPr>
              <w:fldChar w:fldCharType="end"/>
            </w:r>
          </w:hyperlink>
        </w:p>
        <w:p w14:paraId="201D2C9E" w14:textId="58851C33" w:rsidR="002032AA" w:rsidRPr="008020A4" w:rsidRDefault="00BB3568">
          <w:pPr>
            <w:pStyle w:val="TOC2"/>
            <w:rPr>
              <w:rFonts w:asciiTheme="minorHAnsi" w:eastAsiaTheme="minorEastAsia" w:hAnsiTheme="minorHAnsi"/>
              <w:noProof/>
              <w:sz w:val="16"/>
              <w:szCs w:val="16"/>
              <w:lang w:eastAsia="en-NZ"/>
            </w:rPr>
          </w:pPr>
          <w:hyperlink w:anchor="_Toc80799820" w:history="1">
            <w:r w:rsidR="002032AA" w:rsidRPr="008020A4">
              <w:rPr>
                <w:rStyle w:val="Hyperlink"/>
                <w:noProof/>
                <w:sz w:val="16"/>
                <w:szCs w:val="16"/>
              </w:rPr>
              <w:t>8.8 Annotated User Interface Designs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_Toc80799820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11</w:t>
            </w:r>
            <w:r w:rsidR="002032AA" w:rsidRPr="008020A4">
              <w:rPr>
                <w:noProof/>
                <w:webHidden/>
                <w:sz w:val="16"/>
                <w:szCs w:val="16"/>
              </w:rPr>
              <w:fldChar w:fldCharType="end"/>
            </w:r>
          </w:hyperlink>
        </w:p>
        <w:p w14:paraId="1A457CCC" w14:textId="2C99A9ED" w:rsidR="002032AA" w:rsidRPr="008020A4" w:rsidRDefault="00BB3568">
          <w:pPr>
            <w:pStyle w:val="TOC2"/>
            <w:rPr>
              <w:rFonts w:asciiTheme="minorHAnsi" w:eastAsiaTheme="minorEastAsia" w:hAnsiTheme="minorHAnsi"/>
              <w:noProof/>
              <w:sz w:val="16"/>
              <w:szCs w:val="16"/>
              <w:lang w:eastAsia="en-NZ"/>
            </w:rPr>
          </w:pPr>
          <w:hyperlink w:anchor="_Toc80799821" w:history="1">
            <w:r w:rsidR="002032AA" w:rsidRPr="008020A4">
              <w:rPr>
                <w:rStyle w:val="Hyperlink"/>
                <w:noProof/>
                <w:sz w:val="16"/>
                <w:szCs w:val="16"/>
              </w:rPr>
              <w:t>8.9 Test Plan</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_Toc80799821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11</w:t>
            </w:r>
            <w:r w:rsidR="002032AA" w:rsidRPr="008020A4">
              <w:rPr>
                <w:noProof/>
                <w:webHidden/>
                <w:sz w:val="16"/>
                <w:szCs w:val="16"/>
              </w:rPr>
              <w:fldChar w:fldCharType="end"/>
            </w:r>
          </w:hyperlink>
        </w:p>
        <w:p w14:paraId="76D157F3" w14:textId="52803005" w:rsidR="002032AA" w:rsidRPr="008020A4" w:rsidRDefault="00BB3568" w:rsidP="008020A4">
          <w:pPr>
            <w:pStyle w:val="TOC1"/>
            <w:rPr>
              <w:rFonts w:asciiTheme="minorHAnsi" w:eastAsiaTheme="minorEastAsia" w:hAnsiTheme="minorHAnsi"/>
              <w:sz w:val="16"/>
              <w:szCs w:val="16"/>
              <w:lang w:eastAsia="en-NZ"/>
            </w:rPr>
          </w:pPr>
          <w:hyperlink w:anchor="_Toc80799822" w:history="1">
            <w:r w:rsidR="002032AA" w:rsidRPr="008020A4">
              <w:rPr>
                <w:rStyle w:val="Hyperlink"/>
                <w:sz w:val="16"/>
                <w:szCs w:val="16"/>
              </w:rPr>
              <w:t>9. Project Training</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_Toc80799822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12</w:t>
            </w:r>
            <w:r w:rsidR="002032AA" w:rsidRPr="008020A4">
              <w:rPr>
                <w:webHidden/>
                <w:sz w:val="16"/>
                <w:szCs w:val="16"/>
              </w:rPr>
              <w:fldChar w:fldCharType="end"/>
            </w:r>
          </w:hyperlink>
        </w:p>
        <w:p w14:paraId="58280E2C" w14:textId="2BA3709A" w:rsidR="002032AA" w:rsidRPr="008020A4" w:rsidRDefault="00BB3568">
          <w:pPr>
            <w:pStyle w:val="TOC2"/>
            <w:rPr>
              <w:rFonts w:asciiTheme="minorHAnsi" w:eastAsiaTheme="minorEastAsia" w:hAnsiTheme="minorHAnsi"/>
              <w:noProof/>
              <w:sz w:val="16"/>
              <w:szCs w:val="16"/>
              <w:lang w:eastAsia="en-NZ"/>
            </w:rPr>
          </w:pPr>
          <w:hyperlink w:anchor="_Toc80799823" w:history="1">
            <w:r w:rsidR="002032AA" w:rsidRPr="008020A4">
              <w:rPr>
                <w:rStyle w:val="Hyperlink"/>
                <w:noProof/>
                <w:sz w:val="16"/>
                <w:szCs w:val="16"/>
              </w:rPr>
              <w:t>9.1 End User Background and Training Objectives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_Toc80799823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12</w:t>
            </w:r>
            <w:r w:rsidR="002032AA" w:rsidRPr="008020A4">
              <w:rPr>
                <w:noProof/>
                <w:webHidden/>
                <w:sz w:val="16"/>
                <w:szCs w:val="16"/>
              </w:rPr>
              <w:fldChar w:fldCharType="end"/>
            </w:r>
          </w:hyperlink>
        </w:p>
        <w:p w14:paraId="13B4826E" w14:textId="220F0687" w:rsidR="002032AA" w:rsidRPr="008020A4" w:rsidRDefault="00BB3568">
          <w:pPr>
            <w:pStyle w:val="TOC2"/>
            <w:rPr>
              <w:rFonts w:asciiTheme="minorHAnsi" w:eastAsiaTheme="minorEastAsia" w:hAnsiTheme="minorHAnsi"/>
              <w:noProof/>
              <w:sz w:val="16"/>
              <w:szCs w:val="16"/>
              <w:lang w:eastAsia="en-NZ"/>
            </w:rPr>
          </w:pPr>
          <w:hyperlink w:anchor="_Toc80799824" w:history="1">
            <w:r w:rsidR="002032AA" w:rsidRPr="008020A4">
              <w:rPr>
                <w:rStyle w:val="Hyperlink"/>
                <w:noProof/>
                <w:sz w:val="16"/>
                <w:szCs w:val="16"/>
              </w:rPr>
              <w:t>9.2 Training Materials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_Toc80799824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12</w:t>
            </w:r>
            <w:r w:rsidR="002032AA" w:rsidRPr="008020A4">
              <w:rPr>
                <w:noProof/>
                <w:webHidden/>
                <w:sz w:val="16"/>
                <w:szCs w:val="16"/>
              </w:rPr>
              <w:fldChar w:fldCharType="end"/>
            </w:r>
          </w:hyperlink>
        </w:p>
        <w:p w14:paraId="0EFC84A4" w14:textId="041EBA8C" w:rsidR="002032AA" w:rsidRPr="008020A4" w:rsidRDefault="00BB3568">
          <w:pPr>
            <w:pStyle w:val="TOC2"/>
            <w:rPr>
              <w:rFonts w:asciiTheme="minorHAnsi" w:eastAsiaTheme="minorEastAsia" w:hAnsiTheme="minorHAnsi"/>
              <w:noProof/>
              <w:sz w:val="16"/>
              <w:szCs w:val="16"/>
              <w:lang w:eastAsia="en-NZ"/>
            </w:rPr>
          </w:pPr>
          <w:hyperlink w:anchor="_Toc80799825" w:history="1">
            <w:r w:rsidR="002032AA" w:rsidRPr="008020A4">
              <w:rPr>
                <w:rStyle w:val="Hyperlink"/>
                <w:noProof/>
                <w:sz w:val="16"/>
                <w:szCs w:val="16"/>
              </w:rPr>
              <w:t>9.3 Training Deliverables</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_Toc80799825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12</w:t>
            </w:r>
            <w:r w:rsidR="002032AA" w:rsidRPr="008020A4">
              <w:rPr>
                <w:noProof/>
                <w:webHidden/>
                <w:sz w:val="16"/>
                <w:szCs w:val="16"/>
              </w:rPr>
              <w:fldChar w:fldCharType="end"/>
            </w:r>
          </w:hyperlink>
        </w:p>
        <w:p w14:paraId="0879306B" w14:textId="65A87267" w:rsidR="002032AA" w:rsidRPr="008020A4" w:rsidRDefault="00BB3568">
          <w:pPr>
            <w:pStyle w:val="TOC2"/>
            <w:rPr>
              <w:rFonts w:asciiTheme="minorHAnsi" w:eastAsiaTheme="minorEastAsia" w:hAnsiTheme="minorHAnsi"/>
              <w:noProof/>
              <w:sz w:val="16"/>
              <w:szCs w:val="16"/>
              <w:lang w:eastAsia="en-NZ"/>
            </w:rPr>
          </w:pPr>
          <w:hyperlink w:anchor="_Toc80799826" w:history="1">
            <w:r w:rsidR="002032AA" w:rsidRPr="008020A4">
              <w:rPr>
                <w:rStyle w:val="Hyperlink"/>
                <w:noProof/>
                <w:sz w:val="16"/>
                <w:szCs w:val="16"/>
              </w:rPr>
              <w:t>9.4 Evaluation</w:t>
            </w:r>
            <w:r w:rsidR="002032AA" w:rsidRPr="008020A4">
              <w:rPr>
                <w:noProof/>
                <w:webHidden/>
                <w:sz w:val="16"/>
                <w:szCs w:val="16"/>
              </w:rPr>
              <w:tab/>
            </w:r>
            <w:r w:rsidR="002032AA" w:rsidRPr="008020A4">
              <w:rPr>
                <w:noProof/>
                <w:webHidden/>
                <w:sz w:val="16"/>
                <w:szCs w:val="16"/>
              </w:rPr>
              <w:fldChar w:fldCharType="begin"/>
            </w:r>
            <w:r w:rsidR="002032AA" w:rsidRPr="008020A4">
              <w:rPr>
                <w:noProof/>
                <w:webHidden/>
                <w:sz w:val="16"/>
                <w:szCs w:val="16"/>
              </w:rPr>
              <w:instrText xml:space="preserve"> PAGEREF _Toc80799826 \h </w:instrText>
            </w:r>
            <w:r w:rsidR="002032AA" w:rsidRPr="008020A4">
              <w:rPr>
                <w:noProof/>
                <w:webHidden/>
                <w:sz w:val="16"/>
                <w:szCs w:val="16"/>
              </w:rPr>
            </w:r>
            <w:r w:rsidR="002032AA" w:rsidRPr="008020A4">
              <w:rPr>
                <w:noProof/>
                <w:webHidden/>
                <w:sz w:val="16"/>
                <w:szCs w:val="16"/>
              </w:rPr>
              <w:fldChar w:fldCharType="separate"/>
            </w:r>
            <w:r w:rsidR="002032AA" w:rsidRPr="008020A4">
              <w:rPr>
                <w:noProof/>
                <w:webHidden/>
                <w:sz w:val="16"/>
                <w:szCs w:val="16"/>
              </w:rPr>
              <w:t>12</w:t>
            </w:r>
            <w:r w:rsidR="002032AA" w:rsidRPr="008020A4">
              <w:rPr>
                <w:noProof/>
                <w:webHidden/>
                <w:sz w:val="16"/>
                <w:szCs w:val="16"/>
              </w:rPr>
              <w:fldChar w:fldCharType="end"/>
            </w:r>
          </w:hyperlink>
        </w:p>
        <w:p w14:paraId="2C432C20" w14:textId="41732BFC" w:rsidR="002032AA" w:rsidRPr="008020A4" w:rsidRDefault="00BB3568" w:rsidP="008020A4">
          <w:pPr>
            <w:pStyle w:val="TOC1"/>
            <w:rPr>
              <w:rFonts w:asciiTheme="minorHAnsi" w:eastAsiaTheme="minorEastAsia" w:hAnsiTheme="minorHAnsi"/>
              <w:sz w:val="16"/>
              <w:szCs w:val="16"/>
              <w:lang w:eastAsia="en-NZ"/>
            </w:rPr>
          </w:pPr>
          <w:hyperlink w:anchor="_Toc80799827" w:history="1">
            <w:r w:rsidR="002032AA" w:rsidRPr="008020A4">
              <w:rPr>
                <w:rStyle w:val="Hyperlink"/>
                <w:sz w:val="16"/>
                <w:szCs w:val="16"/>
              </w:rPr>
              <w:t>10. Conclusion &amp; Lessons Learned</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_Toc80799827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13</w:t>
            </w:r>
            <w:r w:rsidR="002032AA" w:rsidRPr="008020A4">
              <w:rPr>
                <w:webHidden/>
                <w:sz w:val="16"/>
                <w:szCs w:val="16"/>
              </w:rPr>
              <w:fldChar w:fldCharType="end"/>
            </w:r>
          </w:hyperlink>
        </w:p>
        <w:p w14:paraId="28008465" w14:textId="1C69C9F3" w:rsidR="002032AA" w:rsidRPr="008020A4" w:rsidRDefault="00BB3568" w:rsidP="008020A4">
          <w:pPr>
            <w:pStyle w:val="TOC1"/>
            <w:rPr>
              <w:rFonts w:asciiTheme="minorHAnsi" w:eastAsiaTheme="minorEastAsia" w:hAnsiTheme="minorHAnsi"/>
              <w:sz w:val="16"/>
              <w:szCs w:val="16"/>
              <w:lang w:eastAsia="en-NZ"/>
            </w:rPr>
          </w:pPr>
          <w:hyperlink w:anchor="_Toc80799828" w:history="1">
            <w:r w:rsidR="002032AA" w:rsidRPr="008020A4">
              <w:rPr>
                <w:rStyle w:val="Hyperlink"/>
                <w:sz w:val="16"/>
                <w:szCs w:val="16"/>
              </w:rPr>
              <w:t>References</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_Toc80799828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14</w:t>
            </w:r>
            <w:r w:rsidR="002032AA" w:rsidRPr="008020A4">
              <w:rPr>
                <w:webHidden/>
                <w:sz w:val="16"/>
                <w:szCs w:val="16"/>
              </w:rPr>
              <w:fldChar w:fldCharType="end"/>
            </w:r>
          </w:hyperlink>
        </w:p>
        <w:p w14:paraId="36E3D615" w14:textId="6D055E60" w:rsidR="002032AA" w:rsidRPr="008020A4" w:rsidRDefault="00BB3568" w:rsidP="008020A4">
          <w:pPr>
            <w:pStyle w:val="TOC1"/>
            <w:rPr>
              <w:rFonts w:asciiTheme="minorHAnsi" w:eastAsiaTheme="minorEastAsia" w:hAnsiTheme="minorHAnsi"/>
              <w:sz w:val="16"/>
              <w:szCs w:val="16"/>
              <w:lang w:eastAsia="en-NZ"/>
            </w:rPr>
          </w:pPr>
          <w:hyperlink w:anchor="_Toc80799829" w:history="1">
            <w:r w:rsidR="002032AA" w:rsidRPr="008020A4">
              <w:rPr>
                <w:rStyle w:val="Hyperlink"/>
                <w:sz w:val="16"/>
                <w:szCs w:val="16"/>
              </w:rPr>
              <w:t>Appendices</w:t>
            </w:r>
            <w:r w:rsidR="002032AA" w:rsidRPr="008020A4">
              <w:rPr>
                <w:webHidden/>
                <w:sz w:val="16"/>
                <w:szCs w:val="16"/>
              </w:rPr>
              <w:tab/>
            </w:r>
            <w:r w:rsidR="002032AA" w:rsidRPr="008020A4">
              <w:rPr>
                <w:webHidden/>
                <w:sz w:val="16"/>
                <w:szCs w:val="16"/>
              </w:rPr>
              <w:fldChar w:fldCharType="begin"/>
            </w:r>
            <w:r w:rsidR="002032AA" w:rsidRPr="008020A4">
              <w:rPr>
                <w:webHidden/>
                <w:sz w:val="16"/>
                <w:szCs w:val="16"/>
              </w:rPr>
              <w:instrText xml:space="preserve"> PAGEREF _Toc80799829 \h </w:instrText>
            </w:r>
            <w:r w:rsidR="002032AA" w:rsidRPr="008020A4">
              <w:rPr>
                <w:webHidden/>
                <w:sz w:val="16"/>
                <w:szCs w:val="16"/>
              </w:rPr>
            </w:r>
            <w:r w:rsidR="002032AA" w:rsidRPr="008020A4">
              <w:rPr>
                <w:webHidden/>
                <w:sz w:val="16"/>
                <w:szCs w:val="16"/>
              </w:rPr>
              <w:fldChar w:fldCharType="separate"/>
            </w:r>
            <w:r w:rsidR="002032AA" w:rsidRPr="008020A4">
              <w:rPr>
                <w:webHidden/>
                <w:sz w:val="16"/>
                <w:szCs w:val="16"/>
              </w:rPr>
              <w:t>15</w:t>
            </w:r>
            <w:r w:rsidR="002032AA" w:rsidRPr="008020A4">
              <w:rPr>
                <w:webHidden/>
                <w:sz w:val="16"/>
                <w:szCs w:val="16"/>
              </w:rPr>
              <w:fldChar w:fldCharType="end"/>
            </w:r>
          </w:hyperlink>
        </w:p>
        <w:p w14:paraId="27BB1D57" w14:textId="54AFCEB0" w:rsidR="008020A4" w:rsidRPr="008020A4" w:rsidRDefault="00CB14FB" w:rsidP="008020A4">
          <w:pPr>
            <w:rPr>
              <w:rFonts w:asciiTheme="minorHAnsi" w:hAnsiTheme="minorHAnsi"/>
              <w:b/>
              <w:bCs/>
              <w:noProof/>
              <w:highlight w:val="yellow"/>
            </w:rPr>
          </w:pPr>
          <w:r w:rsidRPr="008020A4">
            <w:rPr>
              <w:rFonts w:asciiTheme="minorHAnsi" w:hAnsiTheme="minorHAnsi"/>
              <w:b/>
              <w:bCs/>
              <w:noProof/>
              <w:sz w:val="16"/>
              <w:szCs w:val="16"/>
              <w:highlight w:val="yellow"/>
            </w:rPr>
            <w:fldChar w:fldCharType="end"/>
          </w:r>
        </w:p>
      </w:sdtContent>
    </w:sdt>
    <w:p w14:paraId="33BD078A" w14:textId="3CC3C47E" w:rsidR="00677052" w:rsidRPr="00B35D5B" w:rsidRDefault="00C12B92" w:rsidP="00C35CAA">
      <w:pPr>
        <w:pStyle w:val="Heading1"/>
      </w:pPr>
      <w:bookmarkStart w:id="2" w:name="_Toc80799791"/>
      <w:r w:rsidRPr="00B35D5B">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71897E7B" w:rsidR="00677052" w:rsidRPr="00B35D5B" w:rsidRDefault="008020A4">
            <w:pPr>
              <w:spacing w:before="60" w:after="60"/>
              <w:rPr>
                <w:rFonts w:asciiTheme="minorHAnsi" w:hAnsiTheme="minorHAnsi"/>
                <w:sz w:val="22"/>
              </w:rPr>
            </w:pPr>
            <w:r>
              <w:rPr>
                <w:rFonts w:asciiTheme="minorHAnsi" w:hAnsiTheme="minorHAnsi"/>
                <w:sz w:val="22"/>
              </w:rPr>
              <w:t>22/9/21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01EB7729" w:rsidR="00677052" w:rsidRPr="00B35D5B" w:rsidRDefault="00A01769">
            <w:pPr>
              <w:spacing w:before="60" w:after="60"/>
              <w:rPr>
                <w:rFonts w:asciiTheme="minorHAnsi" w:hAnsiTheme="minorHAnsi"/>
                <w:sz w:val="22"/>
              </w:rPr>
            </w:pPr>
            <w:r>
              <w:rPr>
                <w:rFonts w:asciiTheme="minorHAnsi" w:hAnsiTheme="minorHAnsi"/>
                <w:sz w:val="22"/>
              </w:rPr>
              <w:t>Andrew Haupt</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046946F8" w:rsidR="00367255" w:rsidRPr="00B35D5B" w:rsidRDefault="00A01769" w:rsidP="008C3870">
            <w:pPr>
              <w:spacing w:before="60" w:after="60"/>
              <w:rPr>
                <w:rFonts w:asciiTheme="minorHAnsi" w:hAnsiTheme="minorHAnsi"/>
                <w:sz w:val="22"/>
              </w:rPr>
            </w:pPr>
            <w:r>
              <w:rPr>
                <w:rFonts w:asciiTheme="minorHAnsi" w:hAnsiTheme="minorHAnsi"/>
                <w:sz w:val="22"/>
              </w:rPr>
              <w:t>Andrew Haupt</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05C134FA" w:rsidR="00367255" w:rsidRPr="00B35D5B" w:rsidRDefault="008020A4" w:rsidP="008C3870">
            <w:pPr>
              <w:spacing w:before="60" w:after="60"/>
              <w:rPr>
                <w:rFonts w:asciiTheme="minorHAnsi" w:hAnsiTheme="minorHAnsi"/>
                <w:sz w:val="22"/>
              </w:rPr>
            </w:pPr>
            <w:r>
              <w:rPr>
                <w:rFonts w:asciiTheme="minorHAnsi" w:hAnsiTheme="minorHAnsi"/>
                <w:sz w:val="22"/>
              </w:rPr>
              <w:t>1545505</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6C795368" w:rsidR="00367255" w:rsidRPr="00B35D5B" w:rsidRDefault="008020A4" w:rsidP="008C3870">
            <w:pPr>
              <w:spacing w:before="60" w:after="60"/>
              <w:rPr>
                <w:rFonts w:asciiTheme="minorHAnsi" w:hAnsiTheme="minorHAnsi"/>
                <w:sz w:val="22"/>
              </w:rPr>
            </w:pPr>
            <w:r>
              <w:rPr>
                <w:rFonts w:asciiTheme="minorHAnsi" w:hAnsiTheme="minorHAnsi"/>
                <w:sz w:val="22"/>
              </w:rPr>
              <w:t>All</w:t>
            </w:r>
          </w:p>
        </w:tc>
      </w:tr>
      <w:tr w:rsidR="00367255" w:rsidRPr="00B35D5B" w14:paraId="5004D1A9" w14:textId="2310333F"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1450AE" w14:textId="2862FD75"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67FA94"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8AC2AA" w14:textId="77777777" w:rsidR="00367255" w:rsidRPr="00B35D5B" w:rsidRDefault="00367255" w:rsidP="008C3870">
            <w:pPr>
              <w:spacing w:before="60" w:after="60"/>
              <w:rPr>
                <w:rFonts w:asciiTheme="minorHAnsi" w:hAnsiTheme="minorHAnsi"/>
                <w:sz w:val="22"/>
              </w:rPr>
            </w:pPr>
          </w:p>
        </w:tc>
      </w:tr>
      <w:tr w:rsidR="00367255" w:rsidRPr="00B35D5B" w14:paraId="716E5E22" w14:textId="495AD83D"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C2EB0" w14:textId="78A24412"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C7FE29"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2665E4" w14:textId="77777777" w:rsidR="00367255" w:rsidRPr="00B35D5B" w:rsidRDefault="00367255" w:rsidP="008C3870">
            <w:pPr>
              <w:spacing w:before="60" w:after="60"/>
              <w:rPr>
                <w:rFonts w:asciiTheme="minorHAnsi" w:hAnsiTheme="minorHAnsi"/>
                <w:sz w:val="22"/>
              </w:rPr>
            </w:pPr>
          </w:p>
        </w:tc>
      </w:tr>
      <w:tr w:rsidR="00367255" w:rsidRPr="00B35D5B" w14:paraId="64995BA9" w14:textId="051FAB7B"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1E2647" w14:textId="041A6D30"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AF493C"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024462" w14:textId="77777777" w:rsidR="00367255" w:rsidRPr="00B35D5B" w:rsidRDefault="00367255" w:rsidP="008C3870">
            <w:pPr>
              <w:spacing w:before="60" w:after="60"/>
              <w:rPr>
                <w:rFonts w:asciiTheme="minorHAnsi" w:hAnsiTheme="minorHAnsi"/>
                <w:sz w:val="22"/>
              </w:rPr>
            </w:pP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t xml:space="preserve">2. </w:t>
      </w:r>
      <w:r w:rsidR="001F53DE" w:rsidRPr="00B35D5B">
        <w:t>Executive Summary</w:t>
      </w:r>
      <w:bookmarkEnd w:id="10"/>
    </w:p>
    <w:p w14:paraId="33BD07D1" w14:textId="6CD8134E" w:rsidR="00677052" w:rsidRDefault="001F53DE" w:rsidP="00C35CAA">
      <w:pPr>
        <w:pStyle w:val="Heading1"/>
      </w:pPr>
      <w:bookmarkStart w:id="13" w:name="_Toc80799796"/>
      <w:r w:rsidRPr="002333E3">
        <w:t xml:space="preserve">3. </w:t>
      </w:r>
      <w:bookmarkEnd w:id="11"/>
      <w:bookmarkEnd w:id="12"/>
      <w:r w:rsidR="004F047E" w:rsidRPr="002333E3">
        <w:t>Introduction</w:t>
      </w:r>
      <w:bookmarkEnd w:id="13"/>
    </w:p>
    <w:p w14:paraId="61B2D146" w14:textId="1084DF6C" w:rsidR="00D02189" w:rsidRPr="009E05ED" w:rsidRDefault="00A01769" w:rsidP="00D02189">
      <w:r>
        <w:t>This technical report is for the business management software being produced for the ANZAC Banking organisation.</w:t>
      </w:r>
      <w:r w:rsidR="008B4789">
        <w:t xml:space="preserve"> In the report it will cover many aspects of the project such as planning, design, deployment of the programme. This project will </w:t>
      </w:r>
      <w:r w:rsidR="009E05ED">
        <w:t xml:space="preserve">be documented from start to finish with many huge decisions being made in the process. </w:t>
      </w:r>
      <w:r w:rsidR="009E05ED" w:rsidRPr="009E05ED">
        <w:t xml:space="preserve">However, it will not cover the testing and development of the software itself, </w:t>
      </w:r>
      <w:proofErr w:type="gramStart"/>
      <w:r w:rsidR="009E05ED" w:rsidRPr="009E05ED">
        <w:t>due to the fact that</w:t>
      </w:r>
      <w:proofErr w:type="gramEnd"/>
      <w:r w:rsidR="009E05ED" w:rsidRPr="009E05ED">
        <w:t xml:space="preserve"> will be done elsewhere.</w:t>
      </w:r>
      <w:r w:rsidR="008B4789">
        <w:t xml:space="preserve"> </w:t>
      </w:r>
      <w:bookmarkStart w:id="14" w:name="_Toc379970660"/>
      <w:bookmarkStart w:id="15" w:name="_Toc10635951"/>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2EBCC6F5" w:rsidR="00EB70FA" w:rsidRDefault="00877562" w:rsidP="001A19A0">
      <w:pPr>
        <w:pStyle w:val="Heading1"/>
      </w:pPr>
      <w:bookmarkStart w:id="16" w:name="_Toc80799797"/>
      <w:r>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452A97D7" w14:textId="6DD3F2EB" w:rsidR="003615C1" w:rsidRDefault="003615C1" w:rsidP="00D803DF">
      <w:r w:rsidRPr="003615C1">
        <w:t>I have been assigned with finding the possibility of developing an application to manage the ANZAC bank's operations. It is a system for managing both human and physical resources.  wide category of Business Management Software (BMS). This means that this process would go under "broad category of Business Management Software</w:t>
      </w:r>
      <w:r>
        <w:t>”</w:t>
      </w:r>
      <w:r w:rsidRPr="003615C1">
        <w:t>.</w:t>
      </w:r>
    </w:p>
    <w:p w14:paraId="58A7F753" w14:textId="77777777" w:rsidR="00B24FAC" w:rsidRDefault="003615C1" w:rsidP="00D803DF">
      <w:r w:rsidRPr="003615C1">
        <w:t xml:space="preserve">The programming language chosen for development is the most important component of project because it will serve as the framework for most of the application. There are numerous languages available on the market, each of which excels at a specific task. As a result, the best language to use depends on the application's use case. C#, Python, and JavaScript are some of the </w:t>
      </w:r>
      <w:proofErr w:type="gramStart"/>
      <w:r w:rsidRPr="003615C1">
        <w:t>most commonly used</w:t>
      </w:r>
      <w:proofErr w:type="gramEnd"/>
      <w:r w:rsidRPr="003615C1">
        <w:t xml:space="preserve"> languages for Business Management Software.</w:t>
      </w:r>
      <w:r>
        <w:t xml:space="preserve"> Microsoft's C# is an object-oriented programming language. It is heavily integrated with the ".NET" framework for developing local apps used in Windows OS. Its features have been open sourced and spread to the community in recent years, but this is still a poor decision for modern cross-platform applications.</w:t>
      </w:r>
      <w:r w:rsidR="00B55EB3">
        <w:t xml:space="preserve"> </w:t>
      </w:r>
      <w:r>
        <w:t xml:space="preserve">If we look at Python it is a straightforward but well-supported object-oriented programming language designed to be human-readable and straightforward to develop for. </w:t>
      </w:r>
      <w:r w:rsidR="00B55EB3" w:rsidRPr="00B55EB3">
        <w:t>It is very well known for being portable and adaptable to almost any operating system, albeit at a lower efficiency than more optimized languages. The primary benefits of using a language like Python are portability and compatibility. JavaScript is less of a single language and more of a foundation for numerous frameworks capable of performing a wide range of tasks. It is widely associated with web development and shares many of Python's portability and compatibility while being more optimized, with its extra extensibility making it very versatile for a wide range of tasks.</w:t>
      </w:r>
      <w:r w:rsidR="00B55EB3">
        <w:t xml:space="preserve"> </w:t>
      </w:r>
      <w:r w:rsidR="00B24FAC" w:rsidRPr="00B24FAC">
        <w:t>Given that the app's functions are more business-oriented than compute-oriented, an efficient language is not necessary. The software could be created in any of these three languages, but the compatibility and portability of JavaScript and Python make them the best overall long-term choice. Out of these two, JavaScript is the better choice for this project due to the large variety of available frameworks that handle a large portion of the application's difficult aspects.</w:t>
      </w:r>
    </w:p>
    <w:p w14:paraId="625799A5" w14:textId="4ACA4C2D" w:rsidR="00D10658" w:rsidRDefault="00ED66CD" w:rsidP="00D803DF">
      <w:r w:rsidRPr="00ED66CD">
        <w:t>In the modern era, there are numerous applications available for producing code. A good Integrated Development Environment is not as significant as good coding techniques, but a fully featured Integrated Development Environment can help significantly. Picking the appropriate IDE is mostly determined by the programming language used, but there are alternatives.</w:t>
      </w:r>
      <w:r>
        <w:t xml:space="preserve"> </w:t>
      </w:r>
      <w:r w:rsidR="00D10658" w:rsidRPr="00D10658">
        <w:t xml:space="preserve">A great example is Visual Studio as it is one of the most well-known IDEs on the market, and it supports almost every programming language.  It also includes documentation features that improve production efficiency. Another great is example would </w:t>
      </w:r>
      <w:r w:rsidR="004539B1" w:rsidRPr="00D10658">
        <w:t>be PyCharm</w:t>
      </w:r>
      <w:r w:rsidR="00D10658" w:rsidRPr="00D10658">
        <w:t xml:space="preserve"> is another alternative on the market, although its name implies that it is intended to be an IDE for Python, it thrives at this task and is full featured and suited for creating in this language.</w:t>
      </w:r>
      <w:r w:rsidR="0035405E">
        <w:t xml:space="preserve"> </w:t>
      </w:r>
      <w:r w:rsidR="00D10658" w:rsidRPr="00D10658">
        <w:t xml:space="preserve">If we look at Visual Studio Code, it, is a separate product created by Microsoft that focuses on JavaScript development with minimal support for computer environment languages like C#. It is excellent for JavaScript development.  IDEs also </w:t>
      </w:r>
      <w:r w:rsidR="004539B1" w:rsidRPr="00D10658">
        <w:t>support version</w:t>
      </w:r>
      <w:r w:rsidR="00D10658" w:rsidRPr="00D10658">
        <w:t xml:space="preserve"> management </w:t>
      </w:r>
      <w:r w:rsidR="004539B1" w:rsidRPr="00D10658">
        <w:t>control, meaning</w:t>
      </w:r>
      <w:r w:rsidR="00D10658" w:rsidRPr="00D10658">
        <w:t xml:space="preserve"> that they will all work well with the project's chosen by Project Management System. Because the best alternative is dependent on the language chosen, Visual Studio Code is </w:t>
      </w:r>
      <w:r w:rsidR="00A6224C">
        <w:t>d</w:t>
      </w:r>
      <w:r w:rsidR="00A6224C" w:rsidRPr="00D10658">
        <w:t>efinity</w:t>
      </w:r>
      <w:r w:rsidR="00D10658" w:rsidRPr="00D10658">
        <w:t xml:space="preserve"> one of the top </w:t>
      </w:r>
      <w:proofErr w:type="gramStart"/>
      <w:r w:rsidR="00D10658" w:rsidRPr="00D10658">
        <w:t>IDE's</w:t>
      </w:r>
      <w:proofErr w:type="gramEnd"/>
      <w:r w:rsidR="00D10658" w:rsidRPr="00D10658">
        <w:t xml:space="preserve"> for this type of project because it is suitable to development in JavaScript.</w:t>
      </w:r>
    </w:p>
    <w:p w14:paraId="5706988E" w14:textId="513017A6" w:rsidR="007B6579" w:rsidRDefault="004539B1" w:rsidP="00D803DF">
      <w:r w:rsidRPr="004539B1">
        <w:t xml:space="preserve">The database is at the heart of any management </w:t>
      </w:r>
      <w:r w:rsidR="00A6224C" w:rsidRPr="004539B1">
        <w:t>system and</w:t>
      </w:r>
      <w:r w:rsidRPr="004539B1">
        <w:t xml:space="preserve"> picking the correct software for the job is critical for creating a functional application. If we look at MySQL it is a well-known open-source database solution built on the SQL standard. It has many advantages such as, it is </w:t>
      </w:r>
      <w:r w:rsidR="00A6224C" w:rsidRPr="004539B1">
        <w:t>well supported</w:t>
      </w:r>
      <w:r w:rsidRPr="004539B1">
        <w:t xml:space="preserve">, cost effective, and adaptable to a wide range of development environments. While on the other </w:t>
      </w:r>
      <w:r w:rsidR="00A6224C" w:rsidRPr="004539B1">
        <w:t>hand Microsoft</w:t>
      </w:r>
      <w:r w:rsidRPr="004539B1">
        <w:t xml:space="preserve"> Access is a much more conventional database program. It is regarded as a legacy system rather than modern competitive database software.</w:t>
      </w:r>
      <w:r>
        <w:t xml:space="preserve"> </w:t>
      </w:r>
      <w:r w:rsidR="00A6224C" w:rsidRPr="00A6224C">
        <w:t>Although it would serve the function of this software, it is not particularly future-proof and should be avoided. SQLite is yet another SQL-based database that is designed to be lightweight. It is completely open source; however, it isn't suitable for large projects, it's also fast and responsive, and it comes pre-configured for small to medium-sized applications. SQLite is the best alternative due to the reason of it being a lightweight operation and the minimal specifications of business management software.</w:t>
      </w:r>
    </w:p>
    <w:p w14:paraId="7CA25CB4" w14:textId="77777777" w:rsidR="00E969B0" w:rsidRDefault="00E969B0" w:rsidP="00D803DF"/>
    <w:p w14:paraId="17F2CB34" w14:textId="17A253EE" w:rsidR="00D02189" w:rsidRPr="00FD3B47" w:rsidRDefault="006F6FF7" w:rsidP="008C3870">
      <w:pPr>
        <w:pStyle w:val="Heading1"/>
      </w:pPr>
      <w:bookmarkStart w:id="17" w:name="_Toc80799798"/>
      <w:r>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proofErr w:type="gramStart"/>
      <w:r w:rsidR="00BF5B25" w:rsidRPr="00BF5B25">
        <w:t>Governance  Responsibilities</w:t>
      </w:r>
      <w:bookmarkEnd w:id="21"/>
      <w:proofErr w:type="gramEnd"/>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77777777" w:rsidR="00BF5B25" w:rsidRPr="00BF5B25" w:rsidRDefault="00BF5B25" w:rsidP="00BF5B25"/>
    <w:p w14:paraId="077036EE" w14:textId="08A4FFBD" w:rsidR="00BF5B25" w:rsidRDefault="006F6FF7" w:rsidP="00BF5B25">
      <w:pPr>
        <w:pStyle w:val="Heading2"/>
        <w:spacing w:before="240"/>
      </w:pPr>
      <w:bookmarkStart w:id="28" w:name="_Toc80799809"/>
      <w:r>
        <w:t>7</w:t>
      </w:r>
      <w:r w:rsidR="00BF5B25">
        <w:t>.3</w:t>
      </w:r>
      <w:r w:rsidR="00BF5B25" w:rsidRPr="00BF5B25">
        <w:t xml:space="preserve"> </w:t>
      </w:r>
      <w:r w:rsidR="00BF5B25">
        <w:t>Business Use Case Narratives (Descriptions)</w:t>
      </w:r>
      <w:bookmarkEnd w:id="28"/>
    </w:p>
    <w:p w14:paraId="2CF1176B" w14:textId="77777777" w:rsidR="00BF5B25" w:rsidRPr="00BF5B25" w:rsidRDefault="00BF5B25" w:rsidP="00BF5B25"/>
    <w:p w14:paraId="207AEF87" w14:textId="6CBD5D97" w:rsidR="00BF5B25" w:rsidRDefault="006F6FF7" w:rsidP="00BF5B25">
      <w:pPr>
        <w:pStyle w:val="Heading2"/>
        <w:spacing w:before="240"/>
      </w:pPr>
      <w:bookmarkStart w:id="29" w:name="_Toc80799810"/>
      <w:r>
        <w:t>7</w:t>
      </w:r>
      <w:r w:rsidR="00BF5B25" w:rsidRPr="00BF5B25">
        <w:t>.</w:t>
      </w:r>
      <w:r w:rsidR="00BF5B25">
        <w:t>4</w:t>
      </w:r>
      <w:r w:rsidR="00BF5B25" w:rsidRPr="00BF5B25">
        <w:t xml:space="preserve"> </w:t>
      </w:r>
      <w:r w:rsidR="00BF5B25">
        <w:t>Activity Diagrams</w:t>
      </w:r>
      <w:bookmarkEnd w:id="29"/>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30" w:name="_Toc80799811"/>
      <w:r>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31" w:name="_Toc80799812"/>
      <w:r>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5" w:name="_Toc80799816"/>
      <w:r>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213B588B" w:rsidR="0099501A" w:rsidRDefault="006F6FF7" w:rsidP="0099501A">
      <w:pPr>
        <w:pStyle w:val="Heading2"/>
        <w:spacing w:before="240"/>
      </w:pPr>
      <w:bookmarkStart w:id="38" w:name="_Toc80799819"/>
      <w:r>
        <w:t>8</w:t>
      </w:r>
      <w:r w:rsidR="0099501A">
        <w:t>.</w:t>
      </w:r>
      <w:r w:rsidR="002032AA">
        <w:t>7</w:t>
      </w:r>
      <w:r w:rsidR="0099501A" w:rsidRPr="00BF5B25">
        <w:t xml:space="preserve"> </w:t>
      </w:r>
      <w:r w:rsidR="0099501A">
        <w:t>Database Design</w:t>
      </w:r>
      <w:bookmarkEnd w:id="38"/>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9" w:name="_Toc80799820"/>
      <w:r>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t>References</w:t>
      </w:r>
      <w:bookmarkEnd w:id="49"/>
    </w:p>
    <w:p w14:paraId="5E06ACBF" w14:textId="004E460B" w:rsidR="005A02FC" w:rsidRPr="004147D3" w:rsidRDefault="005A02FC">
      <w:pPr>
        <w:rPr>
          <w:rFonts w:asciiTheme="minorHAnsi" w:hAnsiTheme="minorHAnsi"/>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13"/>
      <w:footerReference w:type="default" r:id="rId14"/>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9A25C" w14:textId="77777777" w:rsidR="00BB3568" w:rsidRDefault="00BB3568" w:rsidP="00657A95">
      <w:pPr>
        <w:spacing w:after="0" w:line="240" w:lineRule="auto"/>
      </w:pPr>
      <w:r>
        <w:separator/>
      </w:r>
    </w:p>
  </w:endnote>
  <w:endnote w:type="continuationSeparator" w:id="0">
    <w:p w14:paraId="074745E2" w14:textId="77777777" w:rsidR="00BB3568" w:rsidRDefault="00BB3568" w:rsidP="00657A95">
      <w:pPr>
        <w:spacing w:after="0" w:line="240" w:lineRule="auto"/>
      </w:pPr>
      <w:r>
        <w:continuationSeparator/>
      </w:r>
    </w:p>
  </w:endnote>
  <w:endnote w:type="continuationNotice" w:id="1">
    <w:p w14:paraId="33042A40" w14:textId="77777777" w:rsidR="00BB3568" w:rsidRDefault="00BB35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5293A6FE"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7E7EEF">
      <w:rPr>
        <w:noProof/>
        <w:sz w:val="16"/>
        <w:szCs w:val="16"/>
      </w:rPr>
      <w:t>26/09/2021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E3A8B" w14:textId="77777777" w:rsidR="00BB3568" w:rsidRDefault="00BB3568" w:rsidP="00657A95">
      <w:pPr>
        <w:spacing w:after="0" w:line="240" w:lineRule="auto"/>
      </w:pPr>
      <w:r>
        <w:separator/>
      </w:r>
    </w:p>
  </w:footnote>
  <w:footnote w:type="continuationSeparator" w:id="0">
    <w:p w14:paraId="102CB407" w14:textId="77777777" w:rsidR="00BB3568" w:rsidRDefault="00BB3568" w:rsidP="00657A95">
      <w:pPr>
        <w:spacing w:after="0" w:line="240" w:lineRule="auto"/>
      </w:pPr>
      <w:r>
        <w:continuationSeparator/>
      </w:r>
    </w:p>
  </w:footnote>
  <w:footnote w:type="continuationNotice" w:id="1">
    <w:p w14:paraId="7BE54A54" w14:textId="77777777" w:rsidR="00BB3568" w:rsidRDefault="00BB35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15:restartNumberingAfterBreak="0">
    <w:nsid w:val="17430C07"/>
    <w:multiLevelType w:val="multilevel"/>
    <w:tmpl w:val="7D023AD0"/>
    <w:numStyleLink w:val="Headings"/>
  </w:abstractNum>
  <w:abstractNum w:abstractNumId="6"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8"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9"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39AF1D16"/>
    <w:multiLevelType w:val="multilevel"/>
    <w:tmpl w:val="7D023AD0"/>
    <w:numStyleLink w:val="Headings"/>
  </w:abstractNum>
  <w:abstractNum w:abstractNumId="14"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5"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16"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46F188A"/>
    <w:multiLevelType w:val="multilevel"/>
    <w:tmpl w:val="7D023AD0"/>
    <w:numStyleLink w:val="Headings"/>
  </w:abstractNum>
  <w:abstractNum w:abstractNumId="18"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1"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23" w15:restartNumberingAfterBreak="0">
    <w:nsid w:val="593E5E83"/>
    <w:multiLevelType w:val="multilevel"/>
    <w:tmpl w:val="7D023AD0"/>
    <w:numStyleLink w:val="Headings"/>
  </w:abstractNum>
  <w:abstractNum w:abstractNumId="24" w15:restartNumberingAfterBreak="0">
    <w:nsid w:val="652D4CF6"/>
    <w:multiLevelType w:val="multilevel"/>
    <w:tmpl w:val="7D023AD0"/>
    <w:numStyleLink w:val="Headings"/>
  </w:abstractNum>
  <w:abstractNum w:abstractNumId="25" w15:restartNumberingAfterBreak="0">
    <w:nsid w:val="65E256C1"/>
    <w:multiLevelType w:val="multilevel"/>
    <w:tmpl w:val="7D023AD0"/>
    <w:numStyleLink w:val="Headings"/>
  </w:abstractNum>
  <w:abstractNum w:abstractNumId="2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6684253E"/>
    <w:multiLevelType w:val="multilevel"/>
    <w:tmpl w:val="7D023AD0"/>
    <w:numStyleLink w:val="Headings"/>
  </w:abstractNum>
  <w:abstractNum w:abstractNumId="2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20"/>
  </w:num>
  <w:num w:numId="2">
    <w:abstractNumId w:val="17"/>
  </w:num>
  <w:num w:numId="3">
    <w:abstractNumId w:val="0"/>
  </w:num>
  <w:num w:numId="4">
    <w:abstractNumId w:val="11"/>
  </w:num>
  <w:num w:numId="5">
    <w:abstractNumId w:val="7"/>
  </w:num>
  <w:num w:numId="6">
    <w:abstractNumId w:val="2"/>
  </w:num>
  <w:num w:numId="7">
    <w:abstractNumId w:val="21"/>
  </w:num>
  <w:num w:numId="8">
    <w:abstractNumId w:val="27"/>
  </w:num>
  <w:num w:numId="9">
    <w:abstractNumId w:val="10"/>
  </w:num>
  <w:num w:numId="10">
    <w:abstractNumId w:val="26"/>
  </w:num>
  <w:num w:numId="11">
    <w:abstractNumId w:val="16"/>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2"/>
  </w:num>
  <w:num w:numId="25">
    <w:abstractNumId w:val="28"/>
  </w:num>
  <w:num w:numId="26">
    <w:abstractNumId w:val="25"/>
  </w:num>
  <w:num w:numId="27">
    <w:abstractNumId w:val="5"/>
  </w:num>
  <w:num w:numId="28">
    <w:abstractNumId w:val="23"/>
  </w:num>
  <w:num w:numId="29">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24"/>
    <w:lvlOverride w:ilvl="0">
      <w:startOverride w:val="8"/>
    </w:lvlOverride>
    <w:lvlOverride w:ilvl="1">
      <w:startOverride w:val="1"/>
    </w:lvlOverride>
  </w:num>
  <w:num w:numId="31">
    <w:abstractNumId w:val="24"/>
    <w:lvlOverride w:ilvl="0">
      <w:startOverride w:val="8"/>
    </w:lvlOverride>
    <w:lvlOverride w:ilvl="1">
      <w:startOverride w:val="2"/>
    </w:lvlOverride>
  </w:num>
  <w:num w:numId="32">
    <w:abstractNumId w:val="24"/>
    <w:lvlOverride w:ilvl="0">
      <w:startOverride w:val="8"/>
    </w:lvlOverride>
    <w:lvlOverride w:ilvl="1">
      <w:startOverride w:val="1"/>
    </w:lvlOverride>
  </w:num>
  <w:num w:numId="33">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18"/>
  </w:num>
  <w:num w:numId="35">
    <w:abstractNumId w:val="9"/>
  </w:num>
  <w:num w:numId="36">
    <w:abstractNumId w:val="19"/>
  </w:num>
  <w:num w:numId="3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9A1"/>
    <w:rsid w:val="000172E1"/>
    <w:rsid w:val="00017E64"/>
    <w:rsid w:val="00020201"/>
    <w:rsid w:val="00025CDA"/>
    <w:rsid w:val="000309AA"/>
    <w:rsid w:val="00032D9E"/>
    <w:rsid w:val="00032F03"/>
    <w:rsid w:val="00034E62"/>
    <w:rsid w:val="00035F63"/>
    <w:rsid w:val="000416C6"/>
    <w:rsid w:val="00041A63"/>
    <w:rsid w:val="00041D6C"/>
    <w:rsid w:val="0004789E"/>
    <w:rsid w:val="0005230C"/>
    <w:rsid w:val="00061030"/>
    <w:rsid w:val="00067061"/>
    <w:rsid w:val="000717E6"/>
    <w:rsid w:val="00072DF0"/>
    <w:rsid w:val="00076286"/>
    <w:rsid w:val="00077281"/>
    <w:rsid w:val="00083D7F"/>
    <w:rsid w:val="00085C64"/>
    <w:rsid w:val="00090338"/>
    <w:rsid w:val="000918C0"/>
    <w:rsid w:val="000946BD"/>
    <w:rsid w:val="00097419"/>
    <w:rsid w:val="000A0F3E"/>
    <w:rsid w:val="000A28EF"/>
    <w:rsid w:val="000A59B4"/>
    <w:rsid w:val="000B12DB"/>
    <w:rsid w:val="000B146B"/>
    <w:rsid w:val="000B14D0"/>
    <w:rsid w:val="000B21D4"/>
    <w:rsid w:val="000B3806"/>
    <w:rsid w:val="000B4359"/>
    <w:rsid w:val="000B47BB"/>
    <w:rsid w:val="000B4E7D"/>
    <w:rsid w:val="000C1FD0"/>
    <w:rsid w:val="000C28AD"/>
    <w:rsid w:val="000C2A57"/>
    <w:rsid w:val="000C4F4A"/>
    <w:rsid w:val="000C6C40"/>
    <w:rsid w:val="000C6C91"/>
    <w:rsid w:val="000C7F10"/>
    <w:rsid w:val="000D2D3B"/>
    <w:rsid w:val="000D3612"/>
    <w:rsid w:val="000D3AF5"/>
    <w:rsid w:val="000D54B4"/>
    <w:rsid w:val="000D5915"/>
    <w:rsid w:val="000D7877"/>
    <w:rsid w:val="000E07AF"/>
    <w:rsid w:val="000E1581"/>
    <w:rsid w:val="000E2AB0"/>
    <w:rsid w:val="000E2B64"/>
    <w:rsid w:val="000E451B"/>
    <w:rsid w:val="000E523B"/>
    <w:rsid w:val="000F4B5D"/>
    <w:rsid w:val="000F5B03"/>
    <w:rsid w:val="000F64BF"/>
    <w:rsid w:val="001009C6"/>
    <w:rsid w:val="00101A6A"/>
    <w:rsid w:val="00102566"/>
    <w:rsid w:val="00102BD0"/>
    <w:rsid w:val="00103723"/>
    <w:rsid w:val="00106322"/>
    <w:rsid w:val="0010766A"/>
    <w:rsid w:val="0011022C"/>
    <w:rsid w:val="00111352"/>
    <w:rsid w:val="00111909"/>
    <w:rsid w:val="00113121"/>
    <w:rsid w:val="00113F2C"/>
    <w:rsid w:val="001142BF"/>
    <w:rsid w:val="0011496E"/>
    <w:rsid w:val="0011601F"/>
    <w:rsid w:val="0011740A"/>
    <w:rsid w:val="00117F61"/>
    <w:rsid w:val="00122771"/>
    <w:rsid w:val="0012519F"/>
    <w:rsid w:val="00126CA7"/>
    <w:rsid w:val="00134AC8"/>
    <w:rsid w:val="00135711"/>
    <w:rsid w:val="00137A92"/>
    <w:rsid w:val="00140B12"/>
    <w:rsid w:val="00147585"/>
    <w:rsid w:val="0014775A"/>
    <w:rsid w:val="00150289"/>
    <w:rsid w:val="00150562"/>
    <w:rsid w:val="00151181"/>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19A0"/>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F447C"/>
    <w:rsid w:val="001F53DE"/>
    <w:rsid w:val="001F6989"/>
    <w:rsid w:val="002032AA"/>
    <w:rsid w:val="00204267"/>
    <w:rsid w:val="002044D2"/>
    <w:rsid w:val="00204C8A"/>
    <w:rsid w:val="0020552F"/>
    <w:rsid w:val="0020753A"/>
    <w:rsid w:val="0021057D"/>
    <w:rsid w:val="002114F3"/>
    <w:rsid w:val="0021343D"/>
    <w:rsid w:val="00215612"/>
    <w:rsid w:val="00215B03"/>
    <w:rsid w:val="002209A7"/>
    <w:rsid w:val="00220D3E"/>
    <w:rsid w:val="0022284D"/>
    <w:rsid w:val="002235D9"/>
    <w:rsid w:val="002258AE"/>
    <w:rsid w:val="00232BBF"/>
    <w:rsid w:val="002333E3"/>
    <w:rsid w:val="002405BD"/>
    <w:rsid w:val="0024157E"/>
    <w:rsid w:val="00244690"/>
    <w:rsid w:val="00244D21"/>
    <w:rsid w:val="00245620"/>
    <w:rsid w:val="00246169"/>
    <w:rsid w:val="00250031"/>
    <w:rsid w:val="00250523"/>
    <w:rsid w:val="002510FD"/>
    <w:rsid w:val="00255E8D"/>
    <w:rsid w:val="00256CD5"/>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6081"/>
    <w:rsid w:val="002E7AFE"/>
    <w:rsid w:val="002F079E"/>
    <w:rsid w:val="002F187B"/>
    <w:rsid w:val="002F4EB7"/>
    <w:rsid w:val="002F63CD"/>
    <w:rsid w:val="002F6FB4"/>
    <w:rsid w:val="002F7100"/>
    <w:rsid w:val="003016A4"/>
    <w:rsid w:val="00301D5E"/>
    <w:rsid w:val="00302D19"/>
    <w:rsid w:val="0030528A"/>
    <w:rsid w:val="00306496"/>
    <w:rsid w:val="003143EF"/>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50E4"/>
    <w:rsid w:val="00345A97"/>
    <w:rsid w:val="003506E5"/>
    <w:rsid w:val="00351F6D"/>
    <w:rsid w:val="00352A1C"/>
    <w:rsid w:val="0035405E"/>
    <w:rsid w:val="00354955"/>
    <w:rsid w:val="0035579B"/>
    <w:rsid w:val="00356FA4"/>
    <w:rsid w:val="003615C1"/>
    <w:rsid w:val="00365684"/>
    <w:rsid w:val="00367255"/>
    <w:rsid w:val="00371C02"/>
    <w:rsid w:val="0037323B"/>
    <w:rsid w:val="00375A6E"/>
    <w:rsid w:val="00381588"/>
    <w:rsid w:val="00381600"/>
    <w:rsid w:val="00384AD6"/>
    <w:rsid w:val="00384DA4"/>
    <w:rsid w:val="003866D9"/>
    <w:rsid w:val="00392037"/>
    <w:rsid w:val="00392732"/>
    <w:rsid w:val="0039461C"/>
    <w:rsid w:val="00397EDE"/>
    <w:rsid w:val="003A0E91"/>
    <w:rsid w:val="003A166A"/>
    <w:rsid w:val="003A19EE"/>
    <w:rsid w:val="003A1E93"/>
    <w:rsid w:val="003A3F10"/>
    <w:rsid w:val="003A4C4B"/>
    <w:rsid w:val="003A5B1F"/>
    <w:rsid w:val="003B0B26"/>
    <w:rsid w:val="003B0B7F"/>
    <w:rsid w:val="003B1B37"/>
    <w:rsid w:val="003B35AE"/>
    <w:rsid w:val="003B4CB7"/>
    <w:rsid w:val="003B5ED6"/>
    <w:rsid w:val="003C2535"/>
    <w:rsid w:val="003C260A"/>
    <w:rsid w:val="003C4B3A"/>
    <w:rsid w:val="003C55F2"/>
    <w:rsid w:val="003C715B"/>
    <w:rsid w:val="003D0193"/>
    <w:rsid w:val="003D037E"/>
    <w:rsid w:val="003D0511"/>
    <w:rsid w:val="003D0DC2"/>
    <w:rsid w:val="003D3DB1"/>
    <w:rsid w:val="003D4346"/>
    <w:rsid w:val="003E0F26"/>
    <w:rsid w:val="003E2C38"/>
    <w:rsid w:val="003E4E96"/>
    <w:rsid w:val="003E6D59"/>
    <w:rsid w:val="003F007E"/>
    <w:rsid w:val="0040022A"/>
    <w:rsid w:val="0040171D"/>
    <w:rsid w:val="00402837"/>
    <w:rsid w:val="00402CE9"/>
    <w:rsid w:val="00405313"/>
    <w:rsid w:val="00406712"/>
    <w:rsid w:val="004137F0"/>
    <w:rsid w:val="00414134"/>
    <w:rsid w:val="004147D3"/>
    <w:rsid w:val="00426DDE"/>
    <w:rsid w:val="00436100"/>
    <w:rsid w:val="00436F50"/>
    <w:rsid w:val="00437044"/>
    <w:rsid w:val="00440EC9"/>
    <w:rsid w:val="00443F8B"/>
    <w:rsid w:val="004443D8"/>
    <w:rsid w:val="004445C5"/>
    <w:rsid w:val="00444BDC"/>
    <w:rsid w:val="00444EB8"/>
    <w:rsid w:val="00446761"/>
    <w:rsid w:val="004470CB"/>
    <w:rsid w:val="00451061"/>
    <w:rsid w:val="0045266D"/>
    <w:rsid w:val="004539B1"/>
    <w:rsid w:val="0045480F"/>
    <w:rsid w:val="00456E8C"/>
    <w:rsid w:val="00461A21"/>
    <w:rsid w:val="00461C98"/>
    <w:rsid w:val="0046286B"/>
    <w:rsid w:val="00467B1F"/>
    <w:rsid w:val="004737CD"/>
    <w:rsid w:val="0047642D"/>
    <w:rsid w:val="00480AB6"/>
    <w:rsid w:val="00482948"/>
    <w:rsid w:val="004853C1"/>
    <w:rsid w:val="00490570"/>
    <w:rsid w:val="00494C91"/>
    <w:rsid w:val="00495212"/>
    <w:rsid w:val="00495603"/>
    <w:rsid w:val="0049612D"/>
    <w:rsid w:val="00496874"/>
    <w:rsid w:val="00496BC3"/>
    <w:rsid w:val="004A5290"/>
    <w:rsid w:val="004A6649"/>
    <w:rsid w:val="004A6857"/>
    <w:rsid w:val="004A7F44"/>
    <w:rsid w:val="004B177B"/>
    <w:rsid w:val="004B3CEC"/>
    <w:rsid w:val="004B47B3"/>
    <w:rsid w:val="004B5580"/>
    <w:rsid w:val="004C0FB0"/>
    <w:rsid w:val="004C133B"/>
    <w:rsid w:val="004C3F42"/>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F047E"/>
    <w:rsid w:val="004F20FE"/>
    <w:rsid w:val="004F3AB8"/>
    <w:rsid w:val="005006A5"/>
    <w:rsid w:val="0050115B"/>
    <w:rsid w:val="005051F7"/>
    <w:rsid w:val="00505F5A"/>
    <w:rsid w:val="00510E37"/>
    <w:rsid w:val="005126A5"/>
    <w:rsid w:val="00512C90"/>
    <w:rsid w:val="00513600"/>
    <w:rsid w:val="00514A4E"/>
    <w:rsid w:val="00515889"/>
    <w:rsid w:val="00516A24"/>
    <w:rsid w:val="00517D70"/>
    <w:rsid w:val="00517E1D"/>
    <w:rsid w:val="00521F91"/>
    <w:rsid w:val="0052236B"/>
    <w:rsid w:val="00522381"/>
    <w:rsid w:val="0052266C"/>
    <w:rsid w:val="00522C19"/>
    <w:rsid w:val="005245C3"/>
    <w:rsid w:val="00524614"/>
    <w:rsid w:val="00530923"/>
    <w:rsid w:val="00531857"/>
    <w:rsid w:val="00532591"/>
    <w:rsid w:val="005332E0"/>
    <w:rsid w:val="005377B3"/>
    <w:rsid w:val="00537A94"/>
    <w:rsid w:val="0054018F"/>
    <w:rsid w:val="00540FD4"/>
    <w:rsid w:val="005410D3"/>
    <w:rsid w:val="00541E0A"/>
    <w:rsid w:val="0054412C"/>
    <w:rsid w:val="00545DCA"/>
    <w:rsid w:val="005470F1"/>
    <w:rsid w:val="00547F4C"/>
    <w:rsid w:val="005511C7"/>
    <w:rsid w:val="00551281"/>
    <w:rsid w:val="005521C4"/>
    <w:rsid w:val="0055588C"/>
    <w:rsid w:val="00557E0B"/>
    <w:rsid w:val="00560B60"/>
    <w:rsid w:val="005635E5"/>
    <w:rsid w:val="00570E0D"/>
    <w:rsid w:val="00572166"/>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7879"/>
    <w:rsid w:val="00597F67"/>
    <w:rsid w:val="005A02FC"/>
    <w:rsid w:val="005A0E5A"/>
    <w:rsid w:val="005A1343"/>
    <w:rsid w:val="005A1EEF"/>
    <w:rsid w:val="005A4AFA"/>
    <w:rsid w:val="005A5311"/>
    <w:rsid w:val="005A5FFC"/>
    <w:rsid w:val="005A6540"/>
    <w:rsid w:val="005B2B39"/>
    <w:rsid w:val="005B4EF8"/>
    <w:rsid w:val="005B518F"/>
    <w:rsid w:val="005B7EC8"/>
    <w:rsid w:val="005C0B3F"/>
    <w:rsid w:val="005C0B7A"/>
    <w:rsid w:val="005C0BBB"/>
    <w:rsid w:val="005C5035"/>
    <w:rsid w:val="005C5BA9"/>
    <w:rsid w:val="005C7A23"/>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5A6C"/>
    <w:rsid w:val="006103D0"/>
    <w:rsid w:val="006129A1"/>
    <w:rsid w:val="006153E5"/>
    <w:rsid w:val="006176CE"/>
    <w:rsid w:val="0062020E"/>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813"/>
    <w:rsid w:val="006526A3"/>
    <w:rsid w:val="00655386"/>
    <w:rsid w:val="00655D8C"/>
    <w:rsid w:val="00657A95"/>
    <w:rsid w:val="006600B6"/>
    <w:rsid w:val="00661406"/>
    <w:rsid w:val="00661A96"/>
    <w:rsid w:val="00661DEE"/>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90B8B"/>
    <w:rsid w:val="00691BAE"/>
    <w:rsid w:val="006A0997"/>
    <w:rsid w:val="006A3181"/>
    <w:rsid w:val="006A3C4E"/>
    <w:rsid w:val="006A4C9E"/>
    <w:rsid w:val="006A5861"/>
    <w:rsid w:val="006B0705"/>
    <w:rsid w:val="006B178B"/>
    <w:rsid w:val="006B2467"/>
    <w:rsid w:val="006B278C"/>
    <w:rsid w:val="006B2EC7"/>
    <w:rsid w:val="006B436B"/>
    <w:rsid w:val="006B5CE2"/>
    <w:rsid w:val="006B774A"/>
    <w:rsid w:val="006C4C1F"/>
    <w:rsid w:val="006C6183"/>
    <w:rsid w:val="006C7C55"/>
    <w:rsid w:val="006D5D92"/>
    <w:rsid w:val="006D66C6"/>
    <w:rsid w:val="006E18E2"/>
    <w:rsid w:val="006E2D67"/>
    <w:rsid w:val="006E54C8"/>
    <w:rsid w:val="006E6AF4"/>
    <w:rsid w:val="006E72A6"/>
    <w:rsid w:val="006F0B44"/>
    <w:rsid w:val="006F0EED"/>
    <w:rsid w:val="006F1610"/>
    <w:rsid w:val="006F2702"/>
    <w:rsid w:val="006F2C49"/>
    <w:rsid w:val="006F664D"/>
    <w:rsid w:val="006F6FF7"/>
    <w:rsid w:val="006F7ADA"/>
    <w:rsid w:val="00701617"/>
    <w:rsid w:val="00703687"/>
    <w:rsid w:val="00704765"/>
    <w:rsid w:val="007048EA"/>
    <w:rsid w:val="0071022C"/>
    <w:rsid w:val="00710575"/>
    <w:rsid w:val="00712D9E"/>
    <w:rsid w:val="00712F6C"/>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5912"/>
    <w:rsid w:val="007B123D"/>
    <w:rsid w:val="007B13AF"/>
    <w:rsid w:val="007B17A2"/>
    <w:rsid w:val="007B2290"/>
    <w:rsid w:val="007B6201"/>
    <w:rsid w:val="007B6579"/>
    <w:rsid w:val="007B66B7"/>
    <w:rsid w:val="007B68EB"/>
    <w:rsid w:val="007C3A33"/>
    <w:rsid w:val="007D0932"/>
    <w:rsid w:val="007D0CDA"/>
    <w:rsid w:val="007D35CC"/>
    <w:rsid w:val="007E03CA"/>
    <w:rsid w:val="007E4638"/>
    <w:rsid w:val="007E60D6"/>
    <w:rsid w:val="007E6A9C"/>
    <w:rsid w:val="007E7EEF"/>
    <w:rsid w:val="007F03F5"/>
    <w:rsid w:val="007F0947"/>
    <w:rsid w:val="007F4DD9"/>
    <w:rsid w:val="00801D23"/>
    <w:rsid w:val="008020A4"/>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886"/>
    <w:rsid w:val="008269F3"/>
    <w:rsid w:val="008355A7"/>
    <w:rsid w:val="00837B2D"/>
    <w:rsid w:val="0084172F"/>
    <w:rsid w:val="00841BAD"/>
    <w:rsid w:val="00843AFD"/>
    <w:rsid w:val="00846776"/>
    <w:rsid w:val="00846E1C"/>
    <w:rsid w:val="008472AF"/>
    <w:rsid w:val="00851459"/>
    <w:rsid w:val="008537BF"/>
    <w:rsid w:val="00855C5E"/>
    <w:rsid w:val="008606C3"/>
    <w:rsid w:val="00862621"/>
    <w:rsid w:val="0086309F"/>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B29"/>
    <w:rsid w:val="00894B31"/>
    <w:rsid w:val="00897199"/>
    <w:rsid w:val="00897F23"/>
    <w:rsid w:val="008A5E37"/>
    <w:rsid w:val="008A623A"/>
    <w:rsid w:val="008B4211"/>
    <w:rsid w:val="008B42B3"/>
    <w:rsid w:val="008B4789"/>
    <w:rsid w:val="008B4B3A"/>
    <w:rsid w:val="008B730C"/>
    <w:rsid w:val="008B7B00"/>
    <w:rsid w:val="008B7CD7"/>
    <w:rsid w:val="008C0A3A"/>
    <w:rsid w:val="008C146D"/>
    <w:rsid w:val="008C28EC"/>
    <w:rsid w:val="008C384C"/>
    <w:rsid w:val="008C3870"/>
    <w:rsid w:val="008C4A00"/>
    <w:rsid w:val="008D3D0A"/>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41B2E"/>
    <w:rsid w:val="00941FC6"/>
    <w:rsid w:val="00943F35"/>
    <w:rsid w:val="00945985"/>
    <w:rsid w:val="00945CAE"/>
    <w:rsid w:val="00946EF7"/>
    <w:rsid w:val="0095039D"/>
    <w:rsid w:val="009509A0"/>
    <w:rsid w:val="009530B3"/>
    <w:rsid w:val="009533E8"/>
    <w:rsid w:val="009534B3"/>
    <w:rsid w:val="00960E7C"/>
    <w:rsid w:val="00961D0F"/>
    <w:rsid w:val="009644F6"/>
    <w:rsid w:val="00964D01"/>
    <w:rsid w:val="00967C0E"/>
    <w:rsid w:val="00971E29"/>
    <w:rsid w:val="00972144"/>
    <w:rsid w:val="009740A5"/>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822"/>
    <w:rsid w:val="009C5783"/>
    <w:rsid w:val="009C6FAF"/>
    <w:rsid w:val="009C6FF4"/>
    <w:rsid w:val="009C761D"/>
    <w:rsid w:val="009D0EA4"/>
    <w:rsid w:val="009D2B9C"/>
    <w:rsid w:val="009D3EAA"/>
    <w:rsid w:val="009D4E4E"/>
    <w:rsid w:val="009D6066"/>
    <w:rsid w:val="009D6C1C"/>
    <w:rsid w:val="009E05ED"/>
    <w:rsid w:val="009E0745"/>
    <w:rsid w:val="009E54FC"/>
    <w:rsid w:val="009F080F"/>
    <w:rsid w:val="009F1C33"/>
    <w:rsid w:val="009F2527"/>
    <w:rsid w:val="009F352B"/>
    <w:rsid w:val="009F5477"/>
    <w:rsid w:val="009F6F25"/>
    <w:rsid w:val="009F7FA1"/>
    <w:rsid w:val="00A01002"/>
    <w:rsid w:val="00A01769"/>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3853"/>
    <w:rsid w:val="00A555A4"/>
    <w:rsid w:val="00A558CF"/>
    <w:rsid w:val="00A5684F"/>
    <w:rsid w:val="00A6224C"/>
    <w:rsid w:val="00A66FA6"/>
    <w:rsid w:val="00A67474"/>
    <w:rsid w:val="00A6792E"/>
    <w:rsid w:val="00A704BC"/>
    <w:rsid w:val="00A709B3"/>
    <w:rsid w:val="00A71E21"/>
    <w:rsid w:val="00A730FB"/>
    <w:rsid w:val="00A7329B"/>
    <w:rsid w:val="00A757D5"/>
    <w:rsid w:val="00A76275"/>
    <w:rsid w:val="00A81B80"/>
    <w:rsid w:val="00A8362E"/>
    <w:rsid w:val="00A8562E"/>
    <w:rsid w:val="00A85B3A"/>
    <w:rsid w:val="00A9069D"/>
    <w:rsid w:val="00A90A09"/>
    <w:rsid w:val="00A92431"/>
    <w:rsid w:val="00A942F6"/>
    <w:rsid w:val="00A96B22"/>
    <w:rsid w:val="00A9796E"/>
    <w:rsid w:val="00AA007A"/>
    <w:rsid w:val="00AA20A8"/>
    <w:rsid w:val="00AA4819"/>
    <w:rsid w:val="00AA4CC9"/>
    <w:rsid w:val="00AA6376"/>
    <w:rsid w:val="00AB1C14"/>
    <w:rsid w:val="00AB2F61"/>
    <w:rsid w:val="00AB4CF4"/>
    <w:rsid w:val="00AB4D5F"/>
    <w:rsid w:val="00AB5889"/>
    <w:rsid w:val="00AB59E1"/>
    <w:rsid w:val="00AC0A19"/>
    <w:rsid w:val="00AC18DC"/>
    <w:rsid w:val="00AC31D6"/>
    <w:rsid w:val="00AC4B05"/>
    <w:rsid w:val="00AC5FC1"/>
    <w:rsid w:val="00AD0563"/>
    <w:rsid w:val="00AD1EFC"/>
    <w:rsid w:val="00AD22C6"/>
    <w:rsid w:val="00AE13CC"/>
    <w:rsid w:val="00AE3B78"/>
    <w:rsid w:val="00AE3C37"/>
    <w:rsid w:val="00AE455F"/>
    <w:rsid w:val="00AE64C4"/>
    <w:rsid w:val="00AF239A"/>
    <w:rsid w:val="00AF414A"/>
    <w:rsid w:val="00AF5C70"/>
    <w:rsid w:val="00AF6564"/>
    <w:rsid w:val="00AF677E"/>
    <w:rsid w:val="00B00301"/>
    <w:rsid w:val="00B00BC2"/>
    <w:rsid w:val="00B00E75"/>
    <w:rsid w:val="00B016D1"/>
    <w:rsid w:val="00B02E74"/>
    <w:rsid w:val="00B03C3B"/>
    <w:rsid w:val="00B042C3"/>
    <w:rsid w:val="00B04332"/>
    <w:rsid w:val="00B07B9E"/>
    <w:rsid w:val="00B177D4"/>
    <w:rsid w:val="00B17878"/>
    <w:rsid w:val="00B24FAC"/>
    <w:rsid w:val="00B250AE"/>
    <w:rsid w:val="00B30AEB"/>
    <w:rsid w:val="00B31AE8"/>
    <w:rsid w:val="00B35D5B"/>
    <w:rsid w:val="00B370EB"/>
    <w:rsid w:val="00B44660"/>
    <w:rsid w:val="00B46057"/>
    <w:rsid w:val="00B4682E"/>
    <w:rsid w:val="00B47F8D"/>
    <w:rsid w:val="00B541E1"/>
    <w:rsid w:val="00B55EB3"/>
    <w:rsid w:val="00B57F41"/>
    <w:rsid w:val="00B6110D"/>
    <w:rsid w:val="00B63E5E"/>
    <w:rsid w:val="00B67987"/>
    <w:rsid w:val="00B702DA"/>
    <w:rsid w:val="00B70339"/>
    <w:rsid w:val="00B74A23"/>
    <w:rsid w:val="00B75C7E"/>
    <w:rsid w:val="00B75E4F"/>
    <w:rsid w:val="00B76AFA"/>
    <w:rsid w:val="00B76FEB"/>
    <w:rsid w:val="00B7731E"/>
    <w:rsid w:val="00B775DE"/>
    <w:rsid w:val="00B81ABB"/>
    <w:rsid w:val="00B84BA8"/>
    <w:rsid w:val="00B907B9"/>
    <w:rsid w:val="00B919A5"/>
    <w:rsid w:val="00B91B5E"/>
    <w:rsid w:val="00B9227C"/>
    <w:rsid w:val="00B92AAF"/>
    <w:rsid w:val="00B961BD"/>
    <w:rsid w:val="00BA16D0"/>
    <w:rsid w:val="00BA2281"/>
    <w:rsid w:val="00BA23C9"/>
    <w:rsid w:val="00BA28AE"/>
    <w:rsid w:val="00BA414A"/>
    <w:rsid w:val="00BA5CF2"/>
    <w:rsid w:val="00BB1359"/>
    <w:rsid w:val="00BB3568"/>
    <w:rsid w:val="00BB5F84"/>
    <w:rsid w:val="00BB67D3"/>
    <w:rsid w:val="00BC096E"/>
    <w:rsid w:val="00BC1BDC"/>
    <w:rsid w:val="00BC3059"/>
    <w:rsid w:val="00BC3490"/>
    <w:rsid w:val="00BC4534"/>
    <w:rsid w:val="00BC582D"/>
    <w:rsid w:val="00BC5B59"/>
    <w:rsid w:val="00BC60AB"/>
    <w:rsid w:val="00BD0DB0"/>
    <w:rsid w:val="00BD29AD"/>
    <w:rsid w:val="00BD6845"/>
    <w:rsid w:val="00BE0259"/>
    <w:rsid w:val="00BE2600"/>
    <w:rsid w:val="00BE2D62"/>
    <w:rsid w:val="00BE3A21"/>
    <w:rsid w:val="00BE458B"/>
    <w:rsid w:val="00BE53D4"/>
    <w:rsid w:val="00BE6B95"/>
    <w:rsid w:val="00BE7F5C"/>
    <w:rsid w:val="00BF0A5E"/>
    <w:rsid w:val="00BF1C05"/>
    <w:rsid w:val="00BF3F67"/>
    <w:rsid w:val="00BF3FFD"/>
    <w:rsid w:val="00BF5B25"/>
    <w:rsid w:val="00C00011"/>
    <w:rsid w:val="00C0080B"/>
    <w:rsid w:val="00C0197A"/>
    <w:rsid w:val="00C01FC0"/>
    <w:rsid w:val="00C0210F"/>
    <w:rsid w:val="00C035FB"/>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6E19"/>
    <w:rsid w:val="00C710A5"/>
    <w:rsid w:val="00C71BE7"/>
    <w:rsid w:val="00C75470"/>
    <w:rsid w:val="00C81F73"/>
    <w:rsid w:val="00C82B87"/>
    <w:rsid w:val="00C846AE"/>
    <w:rsid w:val="00C853AE"/>
    <w:rsid w:val="00C8566F"/>
    <w:rsid w:val="00C85967"/>
    <w:rsid w:val="00C874F8"/>
    <w:rsid w:val="00C87D99"/>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3464"/>
    <w:rsid w:val="00CB5FDC"/>
    <w:rsid w:val="00CC0FC5"/>
    <w:rsid w:val="00CC14F0"/>
    <w:rsid w:val="00CC2A46"/>
    <w:rsid w:val="00CC3444"/>
    <w:rsid w:val="00CC3D45"/>
    <w:rsid w:val="00CC528B"/>
    <w:rsid w:val="00CC5955"/>
    <w:rsid w:val="00CC6048"/>
    <w:rsid w:val="00CC7D6F"/>
    <w:rsid w:val="00CD0233"/>
    <w:rsid w:val="00CD37E8"/>
    <w:rsid w:val="00CD3966"/>
    <w:rsid w:val="00CD7924"/>
    <w:rsid w:val="00CE0652"/>
    <w:rsid w:val="00CE2593"/>
    <w:rsid w:val="00CE2E5E"/>
    <w:rsid w:val="00CE4A9F"/>
    <w:rsid w:val="00CE713F"/>
    <w:rsid w:val="00CF072B"/>
    <w:rsid w:val="00CF0E3D"/>
    <w:rsid w:val="00CF12D2"/>
    <w:rsid w:val="00CF4A7E"/>
    <w:rsid w:val="00CF5549"/>
    <w:rsid w:val="00CF78AD"/>
    <w:rsid w:val="00CF7B34"/>
    <w:rsid w:val="00D00DA5"/>
    <w:rsid w:val="00D02189"/>
    <w:rsid w:val="00D066DA"/>
    <w:rsid w:val="00D06E7A"/>
    <w:rsid w:val="00D07458"/>
    <w:rsid w:val="00D10658"/>
    <w:rsid w:val="00D10F1B"/>
    <w:rsid w:val="00D140BE"/>
    <w:rsid w:val="00D14F5B"/>
    <w:rsid w:val="00D20508"/>
    <w:rsid w:val="00D267D9"/>
    <w:rsid w:val="00D26E83"/>
    <w:rsid w:val="00D2792A"/>
    <w:rsid w:val="00D30243"/>
    <w:rsid w:val="00D315A4"/>
    <w:rsid w:val="00D37DDF"/>
    <w:rsid w:val="00D37F8B"/>
    <w:rsid w:val="00D40886"/>
    <w:rsid w:val="00D40D33"/>
    <w:rsid w:val="00D41411"/>
    <w:rsid w:val="00D47FB8"/>
    <w:rsid w:val="00D5302F"/>
    <w:rsid w:val="00D5496E"/>
    <w:rsid w:val="00D56A8A"/>
    <w:rsid w:val="00D56C6F"/>
    <w:rsid w:val="00D56E69"/>
    <w:rsid w:val="00D644C6"/>
    <w:rsid w:val="00D6542D"/>
    <w:rsid w:val="00D65D2E"/>
    <w:rsid w:val="00D67248"/>
    <w:rsid w:val="00D71AF4"/>
    <w:rsid w:val="00D7643F"/>
    <w:rsid w:val="00D771C8"/>
    <w:rsid w:val="00D803DF"/>
    <w:rsid w:val="00D804C6"/>
    <w:rsid w:val="00D807A5"/>
    <w:rsid w:val="00D80B06"/>
    <w:rsid w:val="00D83A7C"/>
    <w:rsid w:val="00D84B0C"/>
    <w:rsid w:val="00D84BAB"/>
    <w:rsid w:val="00D863D9"/>
    <w:rsid w:val="00D93C73"/>
    <w:rsid w:val="00D95463"/>
    <w:rsid w:val="00D957BA"/>
    <w:rsid w:val="00DA0F8D"/>
    <w:rsid w:val="00DA13DC"/>
    <w:rsid w:val="00DA1921"/>
    <w:rsid w:val="00DA54DE"/>
    <w:rsid w:val="00DA7D41"/>
    <w:rsid w:val="00DB0885"/>
    <w:rsid w:val="00DB4CD4"/>
    <w:rsid w:val="00DB4F72"/>
    <w:rsid w:val="00DB5BBE"/>
    <w:rsid w:val="00DC1D5A"/>
    <w:rsid w:val="00DC2D28"/>
    <w:rsid w:val="00DC2E67"/>
    <w:rsid w:val="00DC429B"/>
    <w:rsid w:val="00DD013E"/>
    <w:rsid w:val="00DD0388"/>
    <w:rsid w:val="00DD551A"/>
    <w:rsid w:val="00DD6DFA"/>
    <w:rsid w:val="00DD7D6D"/>
    <w:rsid w:val="00DE0278"/>
    <w:rsid w:val="00DE44B3"/>
    <w:rsid w:val="00DE75D6"/>
    <w:rsid w:val="00DF2088"/>
    <w:rsid w:val="00DF2F43"/>
    <w:rsid w:val="00DF63BE"/>
    <w:rsid w:val="00DF6B89"/>
    <w:rsid w:val="00DF7105"/>
    <w:rsid w:val="00E0022B"/>
    <w:rsid w:val="00E028E6"/>
    <w:rsid w:val="00E0369D"/>
    <w:rsid w:val="00E04DD8"/>
    <w:rsid w:val="00E111A6"/>
    <w:rsid w:val="00E1150D"/>
    <w:rsid w:val="00E204F8"/>
    <w:rsid w:val="00E21895"/>
    <w:rsid w:val="00E2284D"/>
    <w:rsid w:val="00E26836"/>
    <w:rsid w:val="00E26A8F"/>
    <w:rsid w:val="00E26CDF"/>
    <w:rsid w:val="00E34266"/>
    <w:rsid w:val="00E36C8A"/>
    <w:rsid w:val="00E37F12"/>
    <w:rsid w:val="00E4033C"/>
    <w:rsid w:val="00E40C24"/>
    <w:rsid w:val="00E41218"/>
    <w:rsid w:val="00E41C7D"/>
    <w:rsid w:val="00E44D45"/>
    <w:rsid w:val="00E46C5F"/>
    <w:rsid w:val="00E4791A"/>
    <w:rsid w:val="00E47A00"/>
    <w:rsid w:val="00E55745"/>
    <w:rsid w:val="00E564C2"/>
    <w:rsid w:val="00E600DC"/>
    <w:rsid w:val="00E604DC"/>
    <w:rsid w:val="00E61539"/>
    <w:rsid w:val="00E61654"/>
    <w:rsid w:val="00E61E02"/>
    <w:rsid w:val="00E662D2"/>
    <w:rsid w:val="00E71137"/>
    <w:rsid w:val="00E71C9D"/>
    <w:rsid w:val="00E7373A"/>
    <w:rsid w:val="00E84EEE"/>
    <w:rsid w:val="00E8567C"/>
    <w:rsid w:val="00E86958"/>
    <w:rsid w:val="00E90C1F"/>
    <w:rsid w:val="00E9195A"/>
    <w:rsid w:val="00E935DA"/>
    <w:rsid w:val="00E96709"/>
    <w:rsid w:val="00E969B0"/>
    <w:rsid w:val="00E96A37"/>
    <w:rsid w:val="00EA29AB"/>
    <w:rsid w:val="00EA2DDF"/>
    <w:rsid w:val="00EA3C45"/>
    <w:rsid w:val="00EA3DE4"/>
    <w:rsid w:val="00EA5B66"/>
    <w:rsid w:val="00EA60A7"/>
    <w:rsid w:val="00EA62A0"/>
    <w:rsid w:val="00EB24C1"/>
    <w:rsid w:val="00EB4F16"/>
    <w:rsid w:val="00EB5977"/>
    <w:rsid w:val="00EB70FA"/>
    <w:rsid w:val="00EB732F"/>
    <w:rsid w:val="00EB7642"/>
    <w:rsid w:val="00EC5AFA"/>
    <w:rsid w:val="00EC79E6"/>
    <w:rsid w:val="00ED11CB"/>
    <w:rsid w:val="00ED5173"/>
    <w:rsid w:val="00ED66CD"/>
    <w:rsid w:val="00EE097F"/>
    <w:rsid w:val="00EE32C0"/>
    <w:rsid w:val="00EE5E7D"/>
    <w:rsid w:val="00EE7DDA"/>
    <w:rsid w:val="00EF1EE1"/>
    <w:rsid w:val="00EF1F5B"/>
    <w:rsid w:val="00EF4A4F"/>
    <w:rsid w:val="00EF58CD"/>
    <w:rsid w:val="00F0202F"/>
    <w:rsid w:val="00F03EAE"/>
    <w:rsid w:val="00F05804"/>
    <w:rsid w:val="00F06842"/>
    <w:rsid w:val="00F06C4C"/>
    <w:rsid w:val="00F13791"/>
    <w:rsid w:val="00F154B8"/>
    <w:rsid w:val="00F16135"/>
    <w:rsid w:val="00F17216"/>
    <w:rsid w:val="00F17DF6"/>
    <w:rsid w:val="00F17F25"/>
    <w:rsid w:val="00F21F93"/>
    <w:rsid w:val="00F22014"/>
    <w:rsid w:val="00F2436A"/>
    <w:rsid w:val="00F24499"/>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71F6D"/>
    <w:rsid w:val="00F77FD2"/>
    <w:rsid w:val="00F823BA"/>
    <w:rsid w:val="00F91636"/>
    <w:rsid w:val="00F9337C"/>
    <w:rsid w:val="00F9571E"/>
    <w:rsid w:val="00F95FC3"/>
    <w:rsid w:val="00F97024"/>
    <w:rsid w:val="00F97B01"/>
    <w:rsid w:val="00FA15AE"/>
    <w:rsid w:val="00FA534C"/>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522E"/>
    <w:rsid w:val="00FD6B1F"/>
    <w:rsid w:val="00FD6CC6"/>
    <w:rsid w:val="00FD7276"/>
    <w:rsid w:val="00FE30F3"/>
    <w:rsid w:val="00FE3957"/>
    <w:rsid w:val="00FE72BE"/>
    <w:rsid w:val="00FE777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uiPriority w:val="9"/>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iPriority w:val="9"/>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iPriority w:val="9"/>
    <w:unhideWhenUsed/>
    <w:qFormat/>
    <w:rsid w:val="00EA60A7"/>
    <w:pPr>
      <w:numPr>
        <w:ilvl w:val="2"/>
      </w:numPr>
      <w:outlineLvl w:val="2"/>
    </w:pPr>
    <w:rPr>
      <w:bCs/>
      <w:color w:val="878787"/>
      <w:sz w:val="24"/>
    </w:rPr>
  </w:style>
  <w:style w:type="paragraph" w:styleId="Heading4">
    <w:name w:val="heading 4"/>
    <w:basedOn w:val="Heading3"/>
    <w:next w:val="Normal"/>
    <w:link w:val="Heading4Char"/>
    <w:uiPriority w:val="9"/>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iPriority w:val="9"/>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uiPriority w:val="9"/>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iPriority w:val="99"/>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uiPriority w:val="99"/>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uiPriority w:val="39"/>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8020A4"/>
    <w:pPr>
      <w:tabs>
        <w:tab w:val="left" w:pos="660"/>
        <w:tab w:val="right" w:leader="dot" w:pos="9016"/>
      </w:tabs>
      <w:spacing w:after="100"/>
    </w:pPr>
    <w:rPr>
      <w:b/>
      <w:noProof/>
      <w:sz w:val="18"/>
      <w:szCs w:val="18"/>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iPriority w:val="99"/>
    <w:semiHidden/>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802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rewlhaupt@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2.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3.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5.xml><?xml version="1.0" encoding="utf-8"?>
<ds:datastoreItem xmlns:ds="http://schemas.openxmlformats.org/officeDocument/2006/customXml" ds:itemID="{D6600A81-24FB-4158-AD36-CCF889B7DB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Unitec Business Case Template</Template>
  <TotalTime>0</TotalTime>
  <Pages>1</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Andrew Haupt</cp:lastModifiedBy>
  <cp:revision>2</cp:revision>
  <cp:lastPrinted>2019-07-11T03:46:00Z</cp:lastPrinted>
  <dcterms:created xsi:type="dcterms:W3CDTF">2021-09-26T10:39:00Z</dcterms:created>
  <dcterms:modified xsi:type="dcterms:W3CDTF">2021-09-26T10:39:00Z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